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1C443D" w:rsidP="00D304E5">
      <w:pPr>
        <w:rPr>
          <w:noProof/>
          <w:lang w:val="en-US" w:eastAsia="en-US"/>
        </w:rPr>
      </w:pPr>
      <w:proofErr w:type="spellStart"/>
      <w:r>
        <w:rPr>
          <w:rFonts w:asciiTheme="majorHAnsi" w:hAnsiTheme="majorHAnsi" w:cstheme="majorHAnsi"/>
          <w:sz w:val="48"/>
          <w:szCs w:val="48"/>
          <w:lang w:val="en-US"/>
        </w:rPr>
        <w:t>Session</w:t>
      </w:r>
      <w:r w:rsidR="00236F45">
        <w:rPr>
          <w:rFonts w:asciiTheme="majorHAnsi" w:hAnsiTheme="majorHAnsi" w:cstheme="majorHAnsi"/>
          <w:sz w:val="48"/>
          <w:szCs w:val="48"/>
          <w:lang w:val="en-US"/>
        </w:rPr>
        <w:t>Management</w:t>
      </w:r>
      <w:proofErr w:type="spellEnd"/>
      <w:r w:rsidR="00490520">
        <w:rPr>
          <w:rFonts w:asciiTheme="majorHAnsi" w:hAnsiTheme="majorHAnsi" w:cstheme="majorHAnsi"/>
          <w:sz w:val="48"/>
          <w:szCs w:val="48"/>
          <w:lang w:val="en-US"/>
        </w:rPr>
        <w:t xml:space="preserve"> Service </w:t>
      </w:r>
      <w:proofErr w:type="spellStart"/>
      <w:r w:rsidR="00490520">
        <w:rPr>
          <w:rFonts w:asciiTheme="majorHAnsi" w:hAnsiTheme="majorHAnsi" w:cstheme="majorHAnsi"/>
          <w:sz w:val="48"/>
          <w:szCs w:val="48"/>
          <w:lang w:val="en-US"/>
        </w:rPr>
        <w:t>IDD</w:t>
      </w:r>
      <w:proofErr w:type="spellEnd"/>
    </w:p>
    <w:p w:rsidR="003C4685" w:rsidRDefault="003C4685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322898" w:rsidRDefault="00322898" w:rsidP="00D304E5">
      <w:pPr>
        <w:rPr>
          <w:noProof/>
          <w:lang w:val="en-US" w:eastAsia="en-US"/>
        </w:rPr>
      </w:pPr>
    </w:p>
    <w:p w:rsidR="00945E96" w:rsidRPr="002C447C" w:rsidRDefault="00793CD0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 w14:anchorId="1301B2BC"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0;margin-top:554.1pt;width:441pt;height:183.8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" filled="f" stroked="f">
            <v:path arrowok="t"/>
            <v:textbox inset="0,0,0,0">
              <w:txbxContent>
                <w:p w:rsidR="002B76DA" w:rsidRPr="009A7920" w:rsidRDefault="002B76DA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DE66D2" w:rsidRDefault="00DE66D2" w:rsidP="001C443D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</w:t>
                  </w:r>
                  <w:r w:rsidR="001C443D">
                    <w:rPr>
                      <w:sz w:val="22"/>
                      <w:szCs w:val="22"/>
                      <w:lang w:val="en-US"/>
                    </w:rPr>
                    <w:t xml:space="preserve">interface design of the </w:t>
                  </w:r>
                  <w:proofErr w:type="spellStart"/>
                  <w:r w:rsidR="001C443D">
                    <w:rPr>
                      <w:sz w:val="22"/>
                      <w:szCs w:val="22"/>
                      <w:lang w:val="en-US"/>
                    </w:rPr>
                    <w:t>Session</w:t>
                  </w:r>
                  <w:r w:rsidR="00236F45">
                    <w:rPr>
                      <w:sz w:val="22"/>
                      <w:szCs w:val="22"/>
                      <w:lang w:val="en-US"/>
                    </w:rPr>
                    <w:t>Management</w:t>
                  </w:r>
                  <w:proofErr w:type="spellEnd"/>
                  <w:r w:rsidR="001C443D">
                    <w:rPr>
                      <w:sz w:val="22"/>
                      <w:szCs w:val="22"/>
                      <w:lang w:val="en-US"/>
                    </w:rPr>
                    <w:t xml:space="preserve"> Service based on REST.</w:t>
                  </w:r>
                </w:p>
                <w:p w:rsidR="002B76DA" w:rsidRPr="00671B01" w:rsidRDefault="002B76DA" w:rsidP="00853B9E">
                  <w:pPr>
                    <w:pStyle w:val="Szvegtrzs"/>
                  </w:pPr>
                </w:p>
              </w:txbxContent>
            </v:textbox>
            <w10:wrap type="square" anchory="page"/>
          </v:shape>
        </w:pict>
      </w:r>
    </w:p>
    <w:p w:rsidR="002C447C" w:rsidRPr="002C447C" w:rsidRDefault="00942844" w:rsidP="004D030F">
      <w:pPr>
        <w:pStyle w:val="Cm"/>
      </w:pPr>
      <w:r>
        <w:lastRenderedPageBreak/>
        <w:t>Overview</w:t>
      </w:r>
    </w:p>
    <w:p w:rsidR="00503B5A" w:rsidRDefault="00503B5A" w:rsidP="00503B5A">
      <w:pPr>
        <w:pStyle w:val="Szvegtrzs"/>
      </w:pPr>
      <w:r>
        <w:t xml:space="preserve">This </w:t>
      </w:r>
      <w:r w:rsidR="00EE7D4E">
        <w:t>document describes the Session Management</w:t>
      </w:r>
      <w:r>
        <w:t xml:space="preserve"> Service and how it can be accessed using HTTP methods</w:t>
      </w:r>
      <w:r w:rsidR="00EE7D4E">
        <w:t>.</w:t>
      </w:r>
    </w:p>
    <w:p w:rsidR="004D030F" w:rsidRDefault="004D030F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Interfaces</w:t>
      </w:r>
    </w:p>
    <w:p w:rsidR="004D030F" w:rsidRDefault="004D030F" w:rsidP="00853B9E">
      <w:pPr>
        <w:pStyle w:val="Szvegtrzs"/>
      </w:pPr>
      <w:r>
        <w:t xml:space="preserve">As per the SD of this Service, there </w:t>
      </w:r>
      <w:r w:rsidR="00521FB2">
        <w:t>is</w:t>
      </w:r>
      <w:r>
        <w:t xml:space="preserve"> </w:t>
      </w:r>
      <w:r w:rsidR="005620E4">
        <w:t>one</w:t>
      </w:r>
      <w:r>
        <w:t xml:space="preserve"> method implemented. Table 1 describes </w:t>
      </w:r>
      <w:r w:rsidR="005620E4">
        <w:t>this</w:t>
      </w:r>
      <w:r>
        <w:t xml:space="preserve">. </w:t>
      </w:r>
    </w:p>
    <w:p w:rsidR="004D030F" w:rsidRDefault="00B70670" w:rsidP="00853B9E">
      <w:pPr>
        <w:pStyle w:val="Szvegtrzs"/>
      </w:pPr>
      <w:r>
        <w:t>The base URL for the requests</w:t>
      </w:r>
      <w:r w:rsidR="00FC0047">
        <w:t>:</w:t>
      </w:r>
      <w:bookmarkStart w:id="0" w:name="_GoBack"/>
      <w:bookmarkEnd w:id="0"/>
      <w:r>
        <w:t xml:space="preserve"> </w:t>
      </w:r>
      <w:hyperlink w:history="1">
        <w:r>
          <w:rPr>
            <w:rStyle w:val="Hiperhivatkozs"/>
          </w:rPr>
          <w:t>http://&lt;host&gt;:&lt;port&gt;/gateway</w:t>
        </w:r>
      </w:hyperlink>
      <w:r>
        <w:t>.</w:t>
      </w:r>
    </w:p>
    <w:p w:rsidR="00C9731B" w:rsidRPr="004D030F" w:rsidRDefault="00C9731B" w:rsidP="00853B9E">
      <w:pPr>
        <w:pStyle w:val="Szvegtrzs"/>
      </w:pPr>
    </w:p>
    <w:p w:rsidR="00DE66D2" w:rsidRDefault="00DE66D2" w:rsidP="00DE66D2">
      <w:pPr>
        <w:pStyle w:val="Kpalrs"/>
      </w:pPr>
      <w:r>
        <w:t xml:space="preserve">Table </w:t>
      </w:r>
      <w:r w:rsidR="004D030F">
        <w:t>1</w:t>
      </w:r>
      <w:r>
        <w:t xml:space="preserve"> Function description</w:t>
      </w:r>
    </w:p>
    <w:tbl>
      <w:tblPr>
        <w:tblStyle w:val="Rcsostblzat"/>
        <w:tblW w:w="10301" w:type="dxa"/>
        <w:tblInd w:w="-695" w:type="dxa"/>
        <w:tblLayout w:type="fixed"/>
        <w:tblLook w:val="04A0" w:firstRow="1" w:lastRow="0" w:firstColumn="1" w:lastColumn="0" w:noHBand="0" w:noVBand="1"/>
      </w:tblPr>
      <w:tblGrid>
        <w:gridCol w:w="1265"/>
        <w:gridCol w:w="2657"/>
        <w:gridCol w:w="1134"/>
        <w:gridCol w:w="1843"/>
        <w:gridCol w:w="3402"/>
      </w:tblGrid>
      <w:tr w:rsidR="004D030F" w:rsidRPr="00CB037C" w:rsidTr="004D030F">
        <w:trPr>
          <w:trHeight w:val="280"/>
        </w:trPr>
        <w:tc>
          <w:tcPr>
            <w:tcW w:w="1265" w:type="dxa"/>
            <w:shd w:val="clear" w:color="auto" w:fill="D9D9D9" w:themeFill="background1" w:themeFillShade="D9"/>
          </w:tcPr>
          <w:p w:rsidR="00601375" w:rsidRPr="004D030F" w:rsidRDefault="00681063" w:rsidP="00853B9E">
            <w:pPr>
              <w:pStyle w:val="Szvegtrzs"/>
            </w:pPr>
            <w:r w:rsidRPr="004D030F">
              <w:t>Function</w:t>
            </w:r>
          </w:p>
        </w:tc>
        <w:tc>
          <w:tcPr>
            <w:tcW w:w="2657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Service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Method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>Input</w:t>
            </w:r>
          </w:p>
        </w:tc>
        <w:tc>
          <w:tcPr>
            <w:tcW w:w="3402" w:type="dxa"/>
            <w:shd w:val="clear" w:color="auto" w:fill="D9D9D9" w:themeFill="background1" w:themeFillShade="D9"/>
          </w:tcPr>
          <w:p w:rsidR="00601375" w:rsidRPr="004D030F" w:rsidRDefault="00601375" w:rsidP="00853B9E">
            <w:pPr>
              <w:pStyle w:val="Szvegtrzs"/>
            </w:pPr>
            <w:r w:rsidRPr="004D030F">
              <w:t xml:space="preserve">Output </w:t>
            </w:r>
          </w:p>
        </w:tc>
      </w:tr>
      <w:tr w:rsidR="004D030F" w:rsidTr="004D030F">
        <w:trPr>
          <w:trHeight w:val="872"/>
        </w:trPr>
        <w:tc>
          <w:tcPr>
            <w:tcW w:w="1265" w:type="dxa"/>
          </w:tcPr>
          <w:p w:rsidR="00601375" w:rsidRDefault="00EE7D4E" w:rsidP="00853B9E">
            <w:pPr>
              <w:pStyle w:val="Szvegtrzs"/>
            </w:pPr>
            <w:r>
              <w:t>Session Management</w:t>
            </w:r>
          </w:p>
        </w:tc>
        <w:tc>
          <w:tcPr>
            <w:tcW w:w="2657" w:type="dxa"/>
          </w:tcPr>
          <w:p w:rsidR="00601375" w:rsidRDefault="00EE7D4E" w:rsidP="00853B9E">
            <w:pPr>
              <w:pStyle w:val="Szvegtrzs"/>
            </w:pPr>
            <w:r>
              <w:t>“/management”</w:t>
            </w:r>
          </w:p>
        </w:tc>
        <w:tc>
          <w:tcPr>
            <w:tcW w:w="1134" w:type="dxa"/>
          </w:tcPr>
          <w:p w:rsidR="00601375" w:rsidRDefault="00EE7D4E" w:rsidP="00853B9E">
            <w:pPr>
              <w:pStyle w:val="Szvegtrzs"/>
            </w:pPr>
            <w:r>
              <w:t>GET</w:t>
            </w:r>
          </w:p>
        </w:tc>
        <w:tc>
          <w:tcPr>
            <w:tcW w:w="1843" w:type="dxa"/>
          </w:tcPr>
          <w:p w:rsidR="00601375" w:rsidRDefault="00EE7D4E" w:rsidP="00853B9E">
            <w:pPr>
              <w:pStyle w:val="Szvegtrzs"/>
            </w:pPr>
            <w:r>
              <w:t>-</w:t>
            </w:r>
          </w:p>
        </w:tc>
        <w:tc>
          <w:tcPr>
            <w:tcW w:w="3402" w:type="dxa"/>
          </w:tcPr>
          <w:p w:rsidR="00172B8B" w:rsidRDefault="00EE7D4E" w:rsidP="00853B9E">
            <w:pPr>
              <w:pStyle w:val="Szvegtrzs"/>
            </w:pPr>
            <w:r>
              <w:t>String</w:t>
            </w:r>
          </w:p>
        </w:tc>
      </w:tr>
    </w:tbl>
    <w:p w:rsidR="00AB6C0E" w:rsidRDefault="00AB6C0E" w:rsidP="00853B9E">
      <w:pPr>
        <w:pStyle w:val="Szvegtrzs"/>
      </w:pPr>
    </w:p>
    <w:p w:rsidR="00C8607D" w:rsidRDefault="00C8607D" w:rsidP="00853B9E">
      <w:pPr>
        <w:pStyle w:val="Szvegtrzs"/>
      </w:pPr>
    </w:p>
    <w:p w:rsidR="00C9731B" w:rsidRDefault="00C9731B" w:rsidP="00853B9E">
      <w:pPr>
        <w:pStyle w:val="Szvegtrzs"/>
      </w:pPr>
    </w:p>
    <w:p w:rsidR="00926041" w:rsidRDefault="00926041" w:rsidP="004D030F">
      <w:pPr>
        <w:pStyle w:val="Cm"/>
      </w:pPr>
      <w:r>
        <w:t>Information Model</w:t>
      </w:r>
    </w:p>
    <w:p w:rsidR="00365E50" w:rsidRDefault="009E378F" w:rsidP="009E378F">
      <w:pPr>
        <w:pStyle w:val="Szvegtrzs"/>
      </w:pPr>
      <w:r>
        <w:t xml:space="preserve">The response is a String. </w:t>
      </w:r>
      <w:r w:rsidRPr="009E378F">
        <w:t xml:space="preserve">This String contains </w:t>
      </w:r>
      <w:proofErr w:type="spellStart"/>
      <w:r w:rsidRPr="009E378F">
        <w:t>ActiveSession</w:t>
      </w:r>
      <w:proofErr w:type="spellEnd"/>
      <w:r w:rsidRPr="009E378F">
        <w:t xml:space="preserve"> objects which were converted to JSON format.</w:t>
      </w:r>
      <w:r w:rsidR="005620E4">
        <w:t xml:space="preserve"> </w:t>
      </w:r>
      <w:r w:rsidR="005620E4" w:rsidRPr="00C9731B">
        <w:t xml:space="preserve">Examples for </w:t>
      </w:r>
      <w:r w:rsidR="005620E4">
        <w:t xml:space="preserve">this are </w:t>
      </w:r>
      <w:r w:rsidR="005620E4" w:rsidRPr="00C9731B">
        <w:t>given here</w:t>
      </w:r>
      <w:r w:rsidR="005620E4">
        <w:t>.</w:t>
      </w:r>
    </w:p>
    <w:p w:rsidR="00365E50" w:rsidRDefault="00365E50" w:rsidP="009E378F">
      <w:pPr>
        <w:pStyle w:val="Szvegtrzs"/>
      </w:pP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"151861788876209445787672554815":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"consumer":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systemName</w:t>
      </w:r>
      <w:proofErr w:type="spellEnd"/>
      <w:r>
        <w:t>": "</w:t>
      </w:r>
      <w:proofErr w:type="spellStart"/>
      <w:r>
        <w:t>client1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"address": "localhost",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"port":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authenticationInfo</w:t>
      </w:r>
      <w:proofErr w:type="spellEnd"/>
      <w:r>
        <w:t>": "null"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consumerCloud</w:t>
      </w:r>
      <w:proofErr w:type="spellEnd"/>
      <w:r>
        <w:t>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"operator": "</w:t>
      </w:r>
      <w:proofErr w:type="spellStart"/>
      <w:r>
        <w:t>EVManufacturer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cloudName</w:t>
      </w:r>
      <w:proofErr w:type="spellEnd"/>
      <w:r>
        <w:t>": "</w:t>
      </w:r>
      <w:proofErr w:type="spellStart"/>
      <w:r>
        <w:t>EVCloud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"address": "10.0.0.80",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"port": 8446,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gatekeeperServiceURI</w:t>
      </w:r>
      <w:proofErr w:type="spellEnd"/>
      <w:r>
        <w:t>": "gatekeeper",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authenticationInfo</w:t>
      </w:r>
      <w:proofErr w:type="spellEnd"/>
      <w:r>
        <w:t>": "Gatekeeper PK",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"secure": false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lastRenderedPageBreak/>
        <w:tab/>
      </w:r>
      <w:r>
        <w:tab/>
        <w:t>"provider":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systemName</w:t>
      </w:r>
      <w:proofErr w:type="spellEnd"/>
      <w:r>
        <w:t>": "</w:t>
      </w:r>
      <w:proofErr w:type="spellStart"/>
      <w:r>
        <w:t>InsecureTemperatureSensor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"address": "10.0.0.82",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"port": 8454,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authenticationInfo</w:t>
      </w:r>
      <w:proofErr w:type="spellEnd"/>
      <w:r>
        <w:t>": ""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providerCloud</w:t>
      </w:r>
      <w:proofErr w:type="spellEnd"/>
      <w:r>
        <w:t>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"operator": "</w:t>
      </w:r>
      <w:proofErr w:type="spellStart"/>
      <w:r>
        <w:t>SmartGridOperator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cloudName</w:t>
      </w:r>
      <w:proofErr w:type="spellEnd"/>
      <w:r>
        <w:t>": "</w:t>
      </w:r>
      <w:proofErr w:type="spellStart"/>
      <w:r>
        <w:t>SmartGrid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"address": "10.0.0.82",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"port": 8446,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gatekeeperServiceURI</w:t>
      </w:r>
      <w:proofErr w:type="spellEnd"/>
      <w:r>
        <w:t>": "gatekeeper",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authenticationInfo</w:t>
      </w:r>
      <w:proofErr w:type="spellEnd"/>
      <w:r>
        <w:t>": "Gatekeeper PK",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"secure": false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"service":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"id": 0,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serviceDefinition</w:t>
      </w:r>
      <w:proofErr w:type="spellEnd"/>
      <w:r>
        <w:t>": "</w:t>
      </w:r>
      <w:proofErr w:type="spellStart"/>
      <w:r>
        <w:t>IndoorTemperature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"interfaces": [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"json"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],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"</w:t>
      </w:r>
      <w:proofErr w:type="spellStart"/>
      <w:r>
        <w:t>serviceMetadata</w:t>
      </w:r>
      <w:proofErr w:type="spellEnd"/>
      <w:r>
        <w:t>": {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</w:r>
      <w:r>
        <w:tab/>
        <w:t>"unit": "</w:t>
      </w:r>
      <w:proofErr w:type="spellStart"/>
      <w:r>
        <w:t>celsius</w:t>
      </w:r>
      <w:proofErr w:type="spellEnd"/>
      <w:r>
        <w:t>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</w:r>
      <w:r>
        <w:tab/>
        <w:t>}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},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brokerName</w:t>
      </w:r>
      <w:proofErr w:type="spellEnd"/>
      <w:r>
        <w:t>": "</w:t>
      </w:r>
      <w:proofErr w:type="spellStart"/>
      <w:r>
        <w:t>arrowhead3.tmit.bme.hu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brokerPort</w:t>
      </w:r>
      <w:proofErr w:type="spellEnd"/>
      <w:r>
        <w:t>": 5672,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queueName</w:t>
      </w:r>
      <w:proofErr w:type="spellEnd"/>
      <w:r>
        <w:t>": "151861788876209445787672554815",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controlQueueName</w:t>
      </w:r>
      <w:proofErr w:type="spellEnd"/>
      <w:r>
        <w:t>": "</w:t>
      </w:r>
      <w:proofErr w:type="spellStart"/>
      <w:r>
        <w:t>151861788876209445787672554815_control</w:t>
      </w:r>
      <w:proofErr w:type="spellEnd"/>
      <w:r>
        <w:t>",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isSecure</w:t>
      </w:r>
      <w:proofErr w:type="spellEnd"/>
      <w:r>
        <w:t>": false,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</w:r>
      <w:r>
        <w:tab/>
        <w:t>"</w:t>
      </w:r>
      <w:proofErr w:type="spellStart"/>
      <w:r>
        <w:t>startSession</w:t>
      </w:r>
      <w:proofErr w:type="spellEnd"/>
      <w:r>
        <w:t>": "Feb 14, 2018 3:18:08 PM"</w:t>
      </w:r>
    </w:p>
    <w:p w:rsidR="001609D2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ab/>
        <w:t>}</w:t>
      </w:r>
    </w:p>
    <w:p w:rsidR="002440A6" w:rsidRDefault="001609D2" w:rsidP="001609D2">
      <w:pPr>
        <w:pStyle w:val="Szvegtrzs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</w:pPr>
      <w:r>
        <w:t>}</w:t>
      </w:r>
      <w:r w:rsidR="002440A6">
        <w:br w:type="page"/>
      </w:r>
    </w:p>
    <w:p w:rsidR="002440A6" w:rsidRDefault="002440A6">
      <w:pPr>
        <w:rPr>
          <w:rFonts w:eastAsia="MS PGothic" w:cs="Lucida Grande"/>
          <w:szCs w:val="22"/>
          <w:lang w:val="en-US" w:eastAsia="en-US"/>
        </w:rPr>
      </w:pPr>
    </w:p>
    <w:p w:rsidR="00105116" w:rsidRPr="002C447C" w:rsidRDefault="00105116" w:rsidP="004D030F">
      <w:pPr>
        <w:pStyle w:val="Cm"/>
      </w:pPr>
      <w:bookmarkStart w:id="1" w:name="_Toc354828814"/>
      <w:r w:rsidRPr="002C447C">
        <w:t>Revision history</w:t>
      </w:r>
      <w:bookmarkEnd w:id="1"/>
    </w:p>
    <w:p w:rsidR="00105116" w:rsidRPr="002C447C" w:rsidRDefault="00105116" w:rsidP="004D030F">
      <w:pPr>
        <w:pStyle w:val="Cmsor1"/>
      </w:pPr>
      <w:bookmarkStart w:id="2" w:name="_Toc354828815"/>
      <w:r w:rsidRPr="002C447C"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2"/>
        <w:gridCol w:w="1819"/>
        <w:gridCol w:w="1009"/>
        <w:gridCol w:w="3159"/>
        <w:gridCol w:w="2338"/>
      </w:tblGrid>
      <w:tr w:rsidR="00105116" w:rsidRPr="00C8607D" w:rsidTr="002B76DA">
        <w:tc>
          <w:tcPr>
            <w:tcW w:w="675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 xml:space="preserve">Subject of </w:t>
            </w:r>
            <w:r w:rsidR="00CF78F0" w:rsidRPr="00C8607D"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Author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6C040F" w:rsidP="00853B9E">
            <w:pPr>
              <w:pStyle w:val="Szvegtrzs"/>
            </w:pPr>
            <w:r>
              <w:t>2018-01-30</w:t>
            </w:r>
          </w:p>
        </w:tc>
        <w:tc>
          <w:tcPr>
            <w:tcW w:w="913" w:type="dxa"/>
          </w:tcPr>
          <w:p w:rsidR="00105116" w:rsidRPr="00C8607D" w:rsidRDefault="006C040F" w:rsidP="00853B9E">
            <w:pPr>
              <w:pStyle w:val="Szvegtrzs"/>
            </w:pPr>
            <w:r>
              <w:t>0.1</w:t>
            </w:r>
          </w:p>
        </w:tc>
        <w:tc>
          <w:tcPr>
            <w:tcW w:w="3198" w:type="dxa"/>
          </w:tcPr>
          <w:p w:rsidR="00105116" w:rsidRPr="00C8607D" w:rsidRDefault="006C040F" w:rsidP="00853B9E">
            <w:pPr>
              <w:pStyle w:val="Szvegtrzs"/>
            </w:pPr>
            <w:r>
              <w:t>Initial</w:t>
            </w:r>
          </w:p>
        </w:tc>
        <w:tc>
          <w:tcPr>
            <w:tcW w:w="2368" w:type="dxa"/>
          </w:tcPr>
          <w:p w:rsidR="00105116" w:rsidRPr="00C8607D" w:rsidRDefault="006C040F" w:rsidP="00853B9E">
            <w:pPr>
              <w:pStyle w:val="Szvegtrzs"/>
            </w:pPr>
            <w:r>
              <w:t>Csaba Hegedűs</w:t>
            </w:r>
          </w:p>
        </w:tc>
      </w:tr>
      <w:tr w:rsidR="00105116" w:rsidRPr="00C8607D" w:rsidTr="002B76DA">
        <w:tc>
          <w:tcPr>
            <w:tcW w:w="675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3198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105116" w:rsidRPr="00C8607D" w:rsidRDefault="00105116" w:rsidP="00853B9E">
      <w:pPr>
        <w:pStyle w:val="Szvegtrzs"/>
      </w:pPr>
    </w:p>
    <w:p w:rsidR="00105116" w:rsidRPr="00C8607D" w:rsidRDefault="00105116" w:rsidP="004D030F">
      <w:pPr>
        <w:pStyle w:val="Cmsor1"/>
      </w:pPr>
      <w:bookmarkStart w:id="3" w:name="_Toc354828816"/>
      <w:r w:rsidRPr="00C8607D"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1009"/>
        <w:gridCol w:w="2368"/>
      </w:tblGrid>
      <w:tr w:rsidR="00105116" w:rsidRPr="00C8607D" w:rsidTr="002B76DA">
        <w:tc>
          <w:tcPr>
            <w:tcW w:w="67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C8607D" w:rsidRDefault="00105116" w:rsidP="00853B9E">
            <w:pPr>
              <w:pStyle w:val="Szvegtrzs"/>
            </w:pPr>
            <w:r w:rsidRPr="00C8607D">
              <w:t>Approved by</w:t>
            </w: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1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  <w:tr w:rsidR="00105116" w:rsidRPr="00C8607D" w:rsidTr="002B76DA">
        <w:tc>
          <w:tcPr>
            <w:tcW w:w="674" w:type="dxa"/>
          </w:tcPr>
          <w:p w:rsidR="00105116" w:rsidRPr="00C8607D" w:rsidRDefault="00105116" w:rsidP="00853B9E">
            <w:pPr>
              <w:pStyle w:val="Szvegtrzs"/>
            </w:pPr>
            <w:r w:rsidRPr="00C8607D">
              <w:t>2</w:t>
            </w:r>
          </w:p>
        </w:tc>
        <w:tc>
          <w:tcPr>
            <w:tcW w:w="1843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914" w:type="dxa"/>
          </w:tcPr>
          <w:p w:rsidR="00105116" w:rsidRPr="00C8607D" w:rsidRDefault="00105116" w:rsidP="00853B9E">
            <w:pPr>
              <w:pStyle w:val="Szvegtrzs"/>
            </w:pPr>
          </w:p>
        </w:tc>
        <w:tc>
          <w:tcPr>
            <w:tcW w:w="2368" w:type="dxa"/>
          </w:tcPr>
          <w:p w:rsidR="00105116" w:rsidRPr="00C8607D" w:rsidRDefault="00105116" w:rsidP="00853B9E">
            <w:pPr>
              <w:pStyle w:val="Szvegtrzs"/>
            </w:pPr>
          </w:p>
        </w:tc>
      </w:tr>
    </w:tbl>
    <w:p w:rsidR="00081ECA" w:rsidRPr="002C447C" w:rsidRDefault="00081ECA" w:rsidP="00853B9E">
      <w:pPr>
        <w:pStyle w:val="Szvegtrzs"/>
      </w:pPr>
    </w:p>
    <w:sectPr w:rsidR="00081ECA" w:rsidRPr="002C447C" w:rsidSect="00945E96">
      <w:headerReference w:type="default" r:id="rId10"/>
      <w:footerReference w:type="default" r:id="rId11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CD0" w:rsidRDefault="00793CD0" w:rsidP="00252D9B">
      <w:r>
        <w:separator/>
      </w:r>
    </w:p>
  </w:endnote>
  <w:endnote w:type="continuationSeparator" w:id="0">
    <w:p w:rsidR="00793CD0" w:rsidRDefault="00793CD0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793CD0">
    <w:pPr>
      <w:pStyle w:val="llb"/>
    </w:pPr>
    <w:r>
      <w:rPr>
        <w:noProof/>
        <w:lang w:val="en-GB" w:eastAsia="en-GB"/>
      </w:rPr>
      <w:pict w14:anchorId="5236A74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7155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" filled="f" stroked="f">
          <v:path arrowok="t"/>
          <v:textbox inset="0,0,0,0">
            <w:txbxContent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</w:t>
                </w:r>
                <w:proofErr w:type="spellStart"/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SP1</w:t>
                </w:r>
                <w:proofErr w:type="spellEnd"/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-</w:t>
                </w:r>
                <w:proofErr w:type="spellStart"/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JTI</w:t>
                </w:r>
                <w:proofErr w:type="spellEnd"/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-ARTEMIS-2012-</w:t>
                </w:r>
                <w:proofErr w:type="spellStart"/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AIPP4</w:t>
                </w:r>
                <w:proofErr w:type="spellEnd"/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 xml:space="preserve"> </w:t>
                </w:r>
                <w:proofErr w:type="spellStart"/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SP1</w:t>
                </w:r>
                <w:proofErr w:type="spellEnd"/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-</w:t>
                </w:r>
                <w:proofErr w:type="spellStart"/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JTI</w:t>
                </w:r>
                <w:proofErr w:type="spellEnd"/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-ARTEMIS-2012-</w:t>
                </w:r>
                <w:proofErr w:type="spellStart"/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AIPP6</w:t>
                </w:r>
                <w:proofErr w:type="spellEnd"/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2B76DA" w:rsidRPr="00786E47" w:rsidRDefault="002B76DA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Project Coordinator: Professor Jerker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Delsing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|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Luleå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University of Technology</w:t>
                </w:r>
              </w:p>
            </w:txbxContent>
          </v:textbox>
          <w10:wrap type="square" anchory="page"/>
        </v:shape>
      </w:pict>
    </w:r>
    <w:r w:rsidR="002B76DA" w:rsidRPr="003C4685">
      <w:rPr>
        <w:noProof/>
        <w:lang w:val="en-GB" w:eastAsia="en-GB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</wp:anchor>
      </w:drawing>
    </w:r>
  </w:p>
  <w:p w:rsidR="002B76DA" w:rsidRDefault="002B76DA">
    <w:pPr>
      <w:pStyle w:val="llb"/>
    </w:pPr>
  </w:p>
  <w:p w:rsidR="002B76DA" w:rsidRDefault="002B76DA">
    <w:pPr>
      <w:pStyle w:val="llb"/>
    </w:pPr>
  </w:p>
  <w:p w:rsidR="002B76DA" w:rsidRDefault="00793CD0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090F56C6">
        <v:shape id="Text Box 5" o:spid="_x0000_s2052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5FC9D1EE">
        <v:line id="Rak 9" o:spid="_x0000_s2051" style="position:absolute;z-index:25166233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A9Hal9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Default="00793CD0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 w14:anchorId="32A5EEFE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66432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6K+0wIAAOg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P7for7TAgAA6AUAAA4AAAAAAAAAAAAAAAAALgIAAGRycy9l&#10;Mm9Eb2MueG1sUEsBAi0AFAAGAAgAAAAhABjPf8HgAAAADQEAAA8AAAAAAAAAAAAAAAAALQUAAGRy&#10;cy9kb3ducmV2LnhtbFBLBQYAAAAABAAEAPMAAAA6BgAAAAA=&#10;" filled="f" stroked="f">
          <v:path arrowok="t"/>
          <v:textbox inset="0,0,0,0">
            <w:txbxContent>
              <w:p w:rsidR="002B76DA" w:rsidRPr="00026922" w:rsidRDefault="002B76DA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  <w:p w:rsidR="002B76DA" w:rsidRPr="007C50F4" w:rsidRDefault="002B76DA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 w14:anchorId="5FBAA7B1">
        <v:line id="Line 5" o:spid="_x0000_s2049" style="position:absolute;z-index:251667456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CD0" w:rsidRDefault="00793CD0" w:rsidP="00252D9B">
      <w:r>
        <w:separator/>
      </w:r>
    </w:p>
  </w:footnote>
  <w:footnote w:type="continuationSeparator" w:id="0">
    <w:p w:rsidR="00793CD0" w:rsidRDefault="00793CD0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76DA" w:rsidRPr="00484354" w:rsidRDefault="002B76DA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3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2B76DA" w:rsidRPr="00D91A41" w:rsidTr="003C4685">
      <w:tc>
        <w:tcPr>
          <w:tcW w:w="5093" w:type="dxa"/>
        </w:tcPr>
        <w:p w:rsidR="002B76DA" w:rsidRDefault="002B76DA" w:rsidP="002B76DA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EE7D4E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</w:t>
          </w:r>
          <w:r w:rsidR="00EE7D4E">
            <w:rPr>
              <w:rFonts w:asciiTheme="majorHAnsi" w:hAnsiTheme="majorHAnsi"/>
              <w:sz w:val="18"/>
              <w:szCs w:val="18"/>
              <w:lang w:val="en-US"/>
            </w:rPr>
            <w:t>Management</w:t>
          </w:r>
          <w:proofErr w:type="spellEnd"/>
          <w:r w:rsidR="00E964C2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490520">
            <w:rPr>
              <w:rFonts w:asciiTheme="majorHAnsi" w:hAnsiTheme="majorHAnsi"/>
              <w:sz w:val="18"/>
              <w:szCs w:val="18"/>
              <w:lang w:val="en-US"/>
            </w:rPr>
            <w:t xml:space="preserve">Service </w:t>
          </w:r>
          <w:proofErr w:type="spellStart"/>
          <w:r w:rsidR="00490520">
            <w:rPr>
              <w:rFonts w:asciiTheme="majorHAnsi" w:hAnsiTheme="majorHAnsi"/>
              <w:sz w:val="18"/>
              <w:szCs w:val="18"/>
              <w:lang w:val="en-US"/>
            </w:rPr>
            <w:t>IDD</w:t>
          </w:r>
          <w:proofErr w:type="spellEnd"/>
        </w:p>
      </w:tc>
      <w:tc>
        <w:tcPr>
          <w:tcW w:w="2268" w:type="dxa"/>
        </w:tcPr>
        <w:p w:rsidR="002B76DA" w:rsidRPr="00C76DE5" w:rsidRDefault="002B76DA" w:rsidP="002B76DA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2B76DA" w:rsidRPr="00C76DE5" w:rsidRDefault="001C443D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  <w:proofErr w:type="spellEnd"/>
        </w:p>
      </w:tc>
    </w:tr>
    <w:tr w:rsidR="002B76DA" w:rsidRPr="00051C46" w:rsidTr="003C4685">
      <w:tc>
        <w:tcPr>
          <w:tcW w:w="5093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C20D4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B70670" w:rsidRPr="00B70670">
              <w:rPr>
                <w:rFonts w:asciiTheme="majorHAnsi" w:hAnsiTheme="majorHAnsi"/>
                <w:noProof/>
                <w:sz w:val="18"/>
                <w:szCs w:val="18"/>
              </w:rPr>
              <w:t>2019-02-11</w:t>
            </w:r>
          </w:fldSimple>
        </w:p>
      </w:tc>
      <w:tc>
        <w:tcPr>
          <w:tcW w:w="2268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051C46" w:rsidRDefault="00490520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2B76DA" w:rsidRPr="00051C46" w:rsidTr="003C4685">
      <w:tc>
        <w:tcPr>
          <w:tcW w:w="5093" w:type="dxa"/>
        </w:tcPr>
        <w:p w:rsidR="002B76DA" w:rsidRPr="00744D30" w:rsidRDefault="002B76DA" w:rsidP="00AB290F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744D30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2B76DA" w:rsidRPr="00744D30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AB290F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2B76DA" w:rsidRPr="00051C46" w:rsidTr="003C4685">
      <w:tc>
        <w:tcPr>
          <w:tcW w:w="5093" w:type="dxa"/>
        </w:tcPr>
        <w:p w:rsidR="002B76DA" w:rsidRPr="00F5424E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2B76DA" w:rsidRPr="007D395E" w:rsidRDefault="001C443D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  <w:proofErr w:type="spellEnd"/>
        </w:p>
      </w:tc>
      <w:tc>
        <w:tcPr>
          <w:tcW w:w="2268" w:type="dxa"/>
        </w:tcPr>
        <w:p w:rsidR="002B76DA" w:rsidRPr="00774269" w:rsidRDefault="002B76DA" w:rsidP="00AB290F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F167BB" w:rsidP="00AB290F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90520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90520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2B76DA" w:rsidRPr="00C76DE5" w:rsidTr="00F034F3">
      <w:tc>
        <w:tcPr>
          <w:tcW w:w="4350" w:type="dxa"/>
        </w:tcPr>
        <w:p w:rsidR="002B76DA" w:rsidRDefault="002B76DA" w:rsidP="00AB290F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2B76DA" w:rsidRPr="002C447C" w:rsidRDefault="001C443D" w:rsidP="00EE7D4E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</w:t>
          </w:r>
          <w:r w:rsidR="00EE7D4E">
            <w:rPr>
              <w:rFonts w:asciiTheme="majorHAnsi" w:hAnsiTheme="majorHAnsi"/>
              <w:sz w:val="18"/>
              <w:szCs w:val="18"/>
              <w:lang w:val="en-US"/>
            </w:rPr>
            <w:t>Management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  <w:r w:rsidR="00490520">
            <w:rPr>
              <w:rFonts w:asciiTheme="majorHAnsi" w:hAnsiTheme="majorHAnsi"/>
              <w:sz w:val="18"/>
              <w:szCs w:val="18"/>
              <w:lang w:val="en-US"/>
            </w:rPr>
            <w:t xml:space="preserve">Service </w:t>
          </w: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IDD</w:t>
          </w:r>
          <w:proofErr w:type="spellEnd"/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2B76DA" w:rsidRPr="00C76DE5" w:rsidRDefault="00490520" w:rsidP="00AB290F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G4.0</w:t>
          </w:r>
        </w:p>
      </w:tc>
    </w:tr>
    <w:tr w:rsidR="002B76DA" w:rsidRPr="00051C46" w:rsidTr="00F034F3">
      <w:tc>
        <w:tcPr>
          <w:tcW w:w="4350" w:type="dxa"/>
        </w:tcPr>
        <w:p w:rsidR="002B76DA" w:rsidRPr="00774269" w:rsidRDefault="002B76DA" w:rsidP="002B76DA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2B76DA" w:rsidRPr="00C76DE5" w:rsidRDefault="00C20D48" w:rsidP="002B76DA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B70670" w:rsidRPr="00B70670">
              <w:rPr>
                <w:rFonts w:asciiTheme="majorHAnsi" w:hAnsiTheme="majorHAnsi"/>
                <w:noProof/>
                <w:sz w:val="18"/>
                <w:szCs w:val="18"/>
              </w:rPr>
              <w:t>2019-02-11</w:t>
            </w:r>
          </w:fldSimple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2B76DA" w:rsidRPr="00051C46" w:rsidRDefault="002B76DA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2B76DA" w:rsidRPr="00051C46" w:rsidTr="00F034F3">
      <w:tc>
        <w:tcPr>
          <w:tcW w:w="4350" w:type="dxa"/>
        </w:tcPr>
        <w:p w:rsidR="002B76DA" w:rsidRPr="00C76DE5" w:rsidRDefault="002B76DA" w:rsidP="002B76DA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2B76DA" w:rsidRPr="00774269" w:rsidRDefault="002B76DA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2B76DA" w:rsidRPr="00051C46" w:rsidRDefault="00F167BB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90520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90520">
            <w:rPr>
              <w:rFonts w:asciiTheme="majorHAnsi" w:hAnsiTheme="majorHAnsi" w:cs="Times New Roman"/>
              <w:noProof/>
              <w:sz w:val="18"/>
              <w:szCs w:val="18"/>
            </w:rPr>
            <w:t>4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2B76DA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2B76DA" w:rsidRPr="00484354" w:rsidRDefault="002B76DA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FF4F19"/>
    <w:multiLevelType w:val="multilevel"/>
    <w:tmpl w:val="29BEC916"/>
    <w:styleLink w:val="Arrowh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787E5244"/>
    <w:multiLevelType w:val="hybridMultilevel"/>
    <w:tmpl w:val="3FF2A92A"/>
    <w:lvl w:ilvl="0" w:tplc="4398A9C8">
      <w:start w:val="1"/>
      <w:numFmt w:val="decimal"/>
      <w:pStyle w:val="Cm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47C"/>
    <w:rsid w:val="0002612C"/>
    <w:rsid w:val="00026922"/>
    <w:rsid w:val="00034DB8"/>
    <w:rsid w:val="00051C46"/>
    <w:rsid w:val="00057DC6"/>
    <w:rsid w:val="00062590"/>
    <w:rsid w:val="000629EE"/>
    <w:rsid w:val="00071587"/>
    <w:rsid w:val="00080E87"/>
    <w:rsid w:val="000815C3"/>
    <w:rsid w:val="00081ECA"/>
    <w:rsid w:val="00097468"/>
    <w:rsid w:val="000B56E1"/>
    <w:rsid w:val="000C192B"/>
    <w:rsid w:val="000D64A9"/>
    <w:rsid w:val="000F37D5"/>
    <w:rsid w:val="00105116"/>
    <w:rsid w:val="00121E6B"/>
    <w:rsid w:val="00131C6C"/>
    <w:rsid w:val="00133006"/>
    <w:rsid w:val="001452F3"/>
    <w:rsid w:val="0015031D"/>
    <w:rsid w:val="001510BC"/>
    <w:rsid w:val="001542C6"/>
    <w:rsid w:val="00156DA3"/>
    <w:rsid w:val="00160888"/>
    <w:rsid w:val="001609D2"/>
    <w:rsid w:val="001614B0"/>
    <w:rsid w:val="001701DE"/>
    <w:rsid w:val="00172B8B"/>
    <w:rsid w:val="00175BF4"/>
    <w:rsid w:val="0018148F"/>
    <w:rsid w:val="001A250D"/>
    <w:rsid w:val="001C1CF9"/>
    <w:rsid w:val="001C443D"/>
    <w:rsid w:val="001D020D"/>
    <w:rsid w:val="001E2857"/>
    <w:rsid w:val="00203A58"/>
    <w:rsid w:val="00206A99"/>
    <w:rsid w:val="0022610A"/>
    <w:rsid w:val="00236F45"/>
    <w:rsid w:val="00240AF6"/>
    <w:rsid w:val="0024284C"/>
    <w:rsid w:val="002440A6"/>
    <w:rsid w:val="00245890"/>
    <w:rsid w:val="00252D9B"/>
    <w:rsid w:val="0025487D"/>
    <w:rsid w:val="00255CA3"/>
    <w:rsid w:val="002859C9"/>
    <w:rsid w:val="0028798A"/>
    <w:rsid w:val="002A2CEF"/>
    <w:rsid w:val="002A35AC"/>
    <w:rsid w:val="002A5660"/>
    <w:rsid w:val="002B76DA"/>
    <w:rsid w:val="002B783D"/>
    <w:rsid w:val="002C2AED"/>
    <w:rsid w:val="002C447C"/>
    <w:rsid w:val="002D43F3"/>
    <w:rsid w:val="002D58D2"/>
    <w:rsid w:val="002E56ED"/>
    <w:rsid w:val="002F3C94"/>
    <w:rsid w:val="00317FA8"/>
    <w:rsid w:val="00321A18"/>
    <w:rsid w:val="00321FA1"/>
    <w:rsid w:val="00322898"/>
    <w:rsid w:val="00336690"/>
    <w:rsid w:val="00343B5B"/>
    <w:rsid w:val="00365E50"/>
    <w:rsid w:val="003857EB"/>
    <w:rsid w:val="00385F56"/>
    <w:rsid w:val="003915D0"/>
    <w:rsid w:val="00396B7B"/>
    <w:rsid w:val="003A2205"/>
    <w:rsid w:val="003A6893"/>
    <w:rsid w:val="003C4685"/>
    <w:rsid w:val="003D4111"/>
    <w:rsid w:val="003D64A9"/>
    <w:rsid w:val="003E1C83"/>
    <w:rsid w:val="003F0A38"/>
    <w:rsid w:val="003F2C19"/>
    <w:rsid w:val="003F3355"/>
    <w:rsid w:val="00405FAF"/>
    <w:rsid w:val="00411313"/>
    <w:rsid w:val="004166D5"/>
    <w:rsid w:val="00430316"/>
    <w:rsid w:val="00431ACC"/>
    <w:rsid w:val="0043369F"/>
    <w:rsid w:val="00441230"/>
    <w:rsid w:val="00452626"/>
    <w:rsid w:val="0045266A"/>
    <w:rsid w:val="00463DE5"/>
    <w:rsid w:val="00483763"/>
    <w:rsid w:val="00484354"/>
    <w:rsid w:val="00490520"/>
    <w:rsid w:val="004A3A35"/>
    <w:rsid w:val="004D030F"/>
    <w:rsid w:val="004D741C"/>
    <w:rsid w:val="004F0F59"/>
    <w:rsid w:val="004F4B5E"/>
    <w:rsid w:val="00503B5A"/>
    <w:rsid w:val="00512379"/>
    <w:rsid w:val="0051583A"/>
    <w:rsid w:val="00521FB2"/>
    <w:rsid w:val="0053517A"/>
    <w:rsid w:val="005620E4"/>
    <w:rsid w:val="005620FC"/>
    <w:rsid w:val="005630CC"/>
    <w:rsid w:val="00586F0E"/>
    <w:rsid w:val="005A1D0B"/>
    <w:rsid w:val="005A3E15"/>
    <w:rsid w:val="005C0F17"/>
    <w:rsid w:val="005C4FE2"/>
    <w:rsid w:val="005E0F09"/>
    <w:rsid w:val="005E34F1"/>
    <w:rsid w:val="005F251B"/>
    <w:rsid w:val="005F3371"/>
    <w:rsid w:val="005F45F7"/>
    <w:rsid w:val="00601375"/>
    <w:rsid w:val="00604A60"/>
    <w:rsid w:val="0061495A"/>
    <w:rsid w:val="00632D15"/>
    <w:rsid w:val="006430D9"/>
    <w:rsid w:val="00645BB5"/>
    <w:rsid w:val="006539AF"/>
    <w:rsid w:val="006607F5"/>
    <w:rsid w:val="00681063"/>
    <w:rsid w:val="006927F2"/>
    <w:rsid w:val="006A0655"/>
    <w:rsid w:val="006A60D0"/>
    <w:rsid w:val="006C040F"/>
    <w:rsid w:val="006C7BA9"/>
    <w:rsid w:val="006D5303"/>
    <w:rsid w:val="006E2800"/>
    <w:rsid w:val="006F1ADC"/>
    <w:rsid w:val="00700EC2"/>
    <w:rsid w:val="00706C92"/>
    <w:rsid w:val="0070760C"/>
    <w:rsid w:val="00707C81"/>
    <w:rsid w:val="007141CB"/>
    <w:rsid w:val="00714A11"/>
    <w:rsid w:val="007310AC"/>
    <w:rsid w:val="007514DA"/>
    <w:rsid w:val="00754CF0"/>
    <w:rsid w:val="00773E3A"/>
    <w:rsid w:val="00774269"/>
    <w:rsid w:val="00775F0E"/>
    <w:rsid w:val="00776736"/>
    <w:rsid w:val="00786E47"/>
    <w:rsid w:val="007913FF"/>
    <w:rsid w:val="00793CD0"/>
    <w:rsid w:val="007A0C81"/>
    <w:rsid w:val="007A0F26"/>
    <w:rsid w:val="007A3684"/>
    <w:rsid w:val="007A4979"/>
    <w:rsid w:val="007B2395"/>
    <w:rsid w:val="007B2E4D"/>
    <w:rsid w:val="007C2D5A"/>
    <w:rsid w:val="007C3A83"/>
    <w:rsid w:val="007C50F4"/>
    <w:rsid w:val="007D395E"/>
    <w:rsid w:val="007D3C4E"/>
    <w:rsid w:val="007E3DA9"/>
    <w:rsid w:val="007E6CC9"/>
    <w:rsid w:val="007F2FDF"/>
    <w:rsid w:val="008013FA"/>
    <w:rsid w:val="00810572"/>
    <w:rsid w:val="00813F90"/>
    <w:rsid w:val="00821C71"/>
    <w:rsid w:val="00853B9E"/>
    <w:rsid w:val="0085669C"/>
    <w:rsid w:val="00860543"/>
    <w:rsid w:val="00874EA7"/>
    <w:rsid w:val="008A63F4"/>
    <w:rsid w:val="008B195C"/>
    <w:rsid w:val="008C5EB4"/>
    <w:rsid w:val="008D007E"/>
    <w:rsid w:val="008D046A"/>
    <w:rsid w:val="008D5D0C"/>
    <w:rsid w:val="008D6384"/>
    <w:rsid w:val="008F646E"/>
    <w:rsid w:val="008F6A0C"/>
    <w:rsid w:val="00904B70"/>
    <w:rsid w:val="00912020"/>
    <w:rsid w:val="00926041"/>
    <w:rsid w:val="00926953"/>
    <w:rsid w:val="00926B59"/>
    <w:rsid w:val="00932639"/>
    <w:rsid w:val="00942844"/>
    <w:rsid w:val="00945B04"/>
    <w:rsid w:val="00945E96"/>
    <w:rsid w:val="00946411"/>
    <w:rsid w:val="009651FD"/>
    <w:rsid w:val="009658C5"/>
    <w:rsid w:val="00974A31"/>
    <w:rsid w:val="00985AD1"/>
    <w:rsid w:val="009A06E4"/>
    <w:rsid w:val="009A7920"/>
    <w:rsid w:val="009B2352"/>
    <w:rsid w:val="009B6057"/>
    <w:rsid w:val="009C15EF"/>
    <w:rsid w:val="009C59D1"/>
    <w:rsid w:val="009E378F"/>
    <w:rsid w:val="009F0CDA"/>
    <w:rsid w:val="009F43DC"/>
    <w:rsid w:val="00A05D11"/>
    <w:rsid w:val="00A13255"/>
    <w:rsid w:val="00A16B6A"/>
    <w:rsid w:val="00A16EF6"/>
    <w:rsid w:val="00A35B95"/>
    <w:rsid w:val="00A55B60"/>
    <w:rsid w:val="00A65214"/>
    <w:rsid w:val="00A716B8"/>
    <w:rsid w:val="00A71C80"/>
    <w:rsid w:val="00A75821"/>
    <w:rsid w:val="00A85027"/>
    <w:rsid w:val="00AA0A8C"/>
    <w:rsid w:val="00AA3F2A"/>
    <w:rsid w:val="00AA5D30"/>
    <w:rsid w:val="00AA7F2F"/>
    <w:rsid w:val="00AB2377"/>
    <w:rsid w:val="00AB290F"/>
    <w:rsid w:val="00AB40BF"/>
    <w:rsid w:val="00AB5DBB"/>
    <w:rsid w:val="00AB6C0E"/>
    <w:rsid w:val="00AB72E3"/>
    <w:rsid w:val="00AC51DC"/>
    <w:rsid w:val="00AD5D30"/>
    <w:rsid w:val="00B061A5"/>
    <w:rsid w:val="00B12718"/>
    <w:rsid w:val="00B155F9"/>
    <w:rsid w:val="00B1652E"/>
    <w:rsid w:val="00B35EC4"/>
    <w:rsid w:val="00B429AD"/>
    <w:rsid w:val="00B44AFD"/>
    <w:rsid w:val="00B46382"/>
    <w:rsid w:val="00B567FB"/>
    <w:rsid w:val="00B57C2C"/>
    <w:rsid w:val="00B6110D"/>
    <w:rsid w:val="00B644E7"/>
    <w:rsid w:val="00B70670"/>
    <w:rsid w:val="00B82084"/>
    <w:rsid w:val="00B87D57"/>
    <w:rsid w:val="00B901FD"/>
    <w:rsid w:val="00B9053A"/>
    <w:rsid w:val="00BB22D0"/>
    <w:rsid w:val="00BB58EE"/>
    <w:rsid w:val="00BC3F45"/>
    <w:rsid w:val="00BC537E"/>
    <w:rsid w:val="00BE135C"/>
    <w:rsid w:val="00BE176B"/>
    <w:rsid w:val="00BE346A"/>
    <w:rsid w:val="00BE694F"/>
    <w:rsid w:val="00BF569A"/>
    <w:rsid w:val="00C035B1"/>
    <w:rsid w:val="00C03ADA"/>
    <w:rsid w:val="00C1166C"/>
    <w:rsid w:val="00C20D48"/>
    <w:rsid w:val="00C409D4"/>
    <w:rsid w:val="00C41A6A"/>
    <w:rsid w:val="00C452F7"/>
    <w:rsid w:val="00C45A26"/>
    <w:rsid w:val="00C46B4D"/>
    <w:rsid w:val="00C51634"/>
    <w:rsid w:val="00C55FAB"/>
    <w:rsid w:val="00C76DE5"/>
    <w:rsid w:val="00C8607D"/>
    <w:rsid w:val="00C90F7F"/>
    <w:rsid w:val="00C96366"/>
    <w:rsid w:val="00C9731B"/>
    <w:rsid w:val="00CB037C"/>
    <w:rsid w:val="00CF4746"/>
    <w:rsid w:val="00CF7795"/>
    <w:rsid w:val="00CF78F0"/>
    <w:rsid w:val="00D15CAE"/>
    <w:rsid w:val="00D23EB9"/>
    <w:rsid w:val="00D241E3"/>
    <w:rsid w:val="00D26473"/>
    <w:rsid w:val="00D304E5"/>
    <w:rsid w:val="00D35672"/>
    <w:rsid w:val="00D65E2D"/>
    <w:rsid w:val="00D669B2"/>
    <w:rsid w:val="00D91A41"/>
    <w:rsid w:val="00D941F0"/>
    <w:rsid w:val="00DA71CF"/>
    <w:rsid w:val="00DB5503"/>
    <w:rsid w:val="00DB7F1E"/>
    <w:rsid w:val="00DC1D7F"/>
    <w:rsid w:val="00DD4E3D"/>
    <w:rsid w:val="00DE1B76"/>
    <w:rsid w:val="00DE66D2"/>
    <w:rsid w:val="00DE6C0A"/>
    <w:rsid w:val="00DE6E88"/>
    <w:rsid w:val="00DF706A"/>
    <w:rsid w:val="00E32386"/>
    <w:rsid w:val="00E32D83"/>
    <w:rsid w:val="00E379F9"/>
    <w:rsid w:val="00E7010C"/>
    <w:rsid w:val="00E72184"/>
    <w:rsid w:val="00E76CE9"/>
    <w:rsid w:val="00E8132A"/>
    <w:rsid w:val="00E95AB0"/>
    <w:rsid w:val="00E964C2"/>
    <w:rsid w:val="00EB1678"/>
    <w:rsid w:val="00EB3987"/>
    <w:rsid w:val="00EC3C8A"/>
    <w:rsid w:val="00ED0B3F"/>
    <w:rsid w:val="00ED305B"/>
    <w:rsid w:val="00ED30BA"/>
    <w:rsid w:val="00ED5016"/>
    <w:rsid w:val="00ED5430"/>
    <w:rsid w:val="00ED7AC3"/>
    <w:rsid w:val="00EE7D4E"/>
    <w:rsid w:val="00EF4C65"/>
    <w:rsid w:val="00F034F3"/>
    <w:rsid w:val="00F167BB"/>
    <w:rsid w:val="00F41EF4"/>
    <w:rsid w:val="00F43047"/>
    <w:rsid w:val="00F5301D"/>
    <w:rsid w:val="00F56FA2"/>
    <w:rsid w:val="00F7691A"/>
    <w:rsid w:val="00F8387B"/>
    <w:rsid w:val="00F83D1D"/>
    <w:rsid w:val="00F86307"/>
    <w:rsid w:val="00FB006E"/>
    <w:rsid w:val="00FB732B"/>
    <w:rsid w:val="00FC0047"/>
    <w:rsid w:val="00FC0942"/>
    <w:rsid w:val="00FD5FE0"/>
    <w:rsid w:val="00FD7D7D"/>
    <w:rsid w:val="00FE48D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217318BF"/>
  <w15:docId w15:val="{7E773324-9B49-474B-89AE-BA1195A8C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numId w:val="0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val="en-US"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4D030F"/>
    <w:pPr>
      <w:numPr>
        <w:numId w:val="5"/>
      </w:numPr>
      <w:tabs>
        <w:tab w:val="left" w:pos="567"/>
        <w:tab w:val="left" w:pos="1134"/>
      </w:tabs>
      <w:spacing w:after="160" w:line="480" w:lineRule="exact"/>
      <w:ind w:hanging="720"/>
    </w:pPr>
    <w:rPr>
      <w:rFonts w:ascii="Calibri" w:eastAsia="MS PGothic" w:hAnsi="Calibri" w:cs="Lucida Grande"/>
      <w:sz w:val="48"/>
      <w:szCs w:val="48"/>
      <w:lang w:val="en-US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4D030F"/>
    <w:rPr>
      <w:rFonts w:ascii="Calibri" w:eastAsia="MS PGothic" w:hAnsi="Calibri" w:cs="Lucida Grande"/>
      <w:sz w:val="48"/>
      <w:szCs w:val="48"/>
      <w:lang w:val="en-US"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853B9E"/>
    <w:pPr>
      <w:tabs>
        <w:tab w:val="left" w:pos="567"/>
      </w:tabs>
    </w:pPr>
    <w:rPr>
      <w:rFonts w:eastAsia="MS PGothic" w:cs="Lucida Grande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853B9E"/>
    <w:rPr>
      <w:rFonts w:eastAsia="MS PGothic" w:cs="Lucida Grande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"/>
      </w:numPr>
    </w:pPr>
  </w:style>
  <w:style w:type="numbering" w:customStyle="1" w:styleId="Arrowhead2">
    <w:name w:val="Arrowhead2"/>
    <w:uiPriority w:val="99"/>
    <w:rsid w:val="008F6A0C"/>
    <w:pPr>
      <w:numPr>
        <w:numId w:val="4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AD5D30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AD5D30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AD5D30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AD5D30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AD5D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8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3B0F52-E484-4F1B-98EA-99DC75A29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238</TotalTime>
  <Pages>4</Pages>
  <Words>307</Words>
  <Characters>1754</Characters>
  <Application>Microsoft Office Word</Application>
  <DocSecurity>0</DocSecurity>
  <Lines>14</Lines>
  <Paragraphs>4</Paragraphs>
  <ScaleCrop>false</ScaleCrop>
  <HeadingPairs>
    <vt:vector size="8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4" baseType="lpstr">
      <vt:lpstr>[Title]</vt:lpstr>
      <vt:lpstr>[Title]</vt:lpstr>
      <vt:lpstr>[Title]</vt:lpstr>
      <vt:lpstr>[Title]</vt:lpstr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Zoltán Umlauf</cp:lastModifiedBy>
  <cp:revision>56</cp:revision>
  <cp:lastPrinted>2013-11-27T17:28:00Z</cp:lastPrinted>
  <dcterms:created xsi:type="dcterms:W3CDTF">2013-11-20T15:39:00Z</dcterms:created>
  <dcterms:modified xsi:type="dcterms:W3CDTF">2019-02-11T13:58:00Z</dcterms:modified>
</cp:coreProperties>
</file>