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Pr="00913555" w:rsidRDefault="00962834" w:rsidP="0091352E">
      <w:pPr>
        <w:jc w:val="both"/>
        <w:rPr>
          <w:rFonts w:asciiTheme="majorHAnsi" w:hAnsiTheme="majorHAnsi" w:cstheme="majorHAnsi"/>
          <w:sz w:val="48"/>
          <w:szCs w:val="48"/>
          <w:lang w:val="en-GB"/>
        </w:rPr>
      </w:pPr>
      <w:r w:rsidRPr="00913555">
        <w:rPr>
          <w:rFonts w:asciiTheme="majorHAnsi" w:hAnsiTheme="majorHAnsi" w:cstheme="majorHAnsi"/>
          <w:sz w:val="48"/>
          <w:szCs w:val="48"/>
          <w:lang w:val="en-GB"/>
        </w:rPr>
        <w:t>Session</w:t>
      </w:r>
      <w:r w:rsidR="009C310A" w:rsidRPr="00913555">
        <w:rPr>
          <w:rFonts w:asciiTheme="majorHAnsi" w:hAnsiTheme="majorHAnsi" w:cstheme="majorHAnsi"/>
          <w:sz w:val="48"/>
          <w:szCs w:val="48"/>
          <w:lang w:val="en-GB"/>
        </w:rPr>
        <w:t>Management SD</w:t>
      </w:r>
    </w:p>
    <w:p w:rsidR="00B231B1" w:rsidRPr="00913555" w:rsidRDefault="00B231B1" w:rsidP="00D412F3">
      <w:pPr>
        <w:pStyle w:val="Szvegtrzs"/>
        <w:rPr>
          <w:noProof/>
          <w:lang w:val="en-GB"/>
        </w:rPr>
      </w:pPr>
    </w:p>
    <w:p w:rsidR="003C4685" w:rsidRPr="00913555" w:rsidRDefault="003C4685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322898" w:rsidRPr="00913555" w:rsidRDefault="00322898" w:rsidP="00D304E5">
      <w:pPr>
        <w:rPr>
          <w:noProof/>
          <w:lang w:val="en-GB" w:eastAsia="en-US"/>
        </w:rPr>
      </w:pPr>
    </w:p>
    <w:p w:rsidR="00945E96" w:rsidRPr="00913555" w:rsidRDefault="00202DB5" w:rsidP="00D304E5">
      <w:pPr>
        <w:rPr>
          <w:lang w:val="en-GB"/>
        </w:rPr>
        <w:sectPr w:rsidR="00945E96" w:rsidRPr="00913555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bookmarkStart w:id="0" w:name="_GoBack"/>
      <w:bookmarkEnd w:id="0"/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-.25pt;margin-top:506.95pt;width:441pt;height:210.75pt;z-index:-251658752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DLYxYY4AAAAAsBAAAPAAAAZHJzL2Rvd25yZXYu&#10;eG1sTI/BTsMwDIbvSLxDZCRuW9pthVKaTmho4oB22ACJY9aEpqJxqiTrsrfHnODoz79+f67XyQ5s&#10;0j70DgXk8wyYxtapHjsB72/bWQksRIlKDg61gIsOsG6ur2pZKXfGvZ4OsWNUgqGSAkyMY8V5aI22&#10;MszdqJF2X85bGWn0HVdenqncDnyRZXfcyh7pgpGj3hjdfh9OVsDHZty+pk8jd1OhXp4X9/uLb5MQ&#10;tzfp6RFY1Cn+heFXn9ShIaejO6EKbBAwKyhIOMuXD8AoUJY5oSOh1bJYAW9q/v+H5gc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DLYxYY4AAAAAsBAAAPAAAAAAAAAAAAAAAAAC4FAABk&#10;cnMvZG93bnJldi54bWxQSwUGAAAAAAQABADzAAAAOwYAAAAA&#10;" filled="f" stroked="f">
            <v:path arrowok="t"/>
            <v:textbox inset="0,0,0,0">
              <w:txbxContent>
                <w:p w:rsidR="002C447C" w:rsidRPr="009A7920" w:rsidRDefault="002C447C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4F137A" w:rsidRDefault="009C310A" w:rsidP="009C310A">
                  <w:pPr>
                    <w:rPr>
                      <w:sz w:val="22"/>
                    </w:rPr>
                  </w:pPr>
                  <w:r w:rsidRPr="002974CE">
                    <w:rPr>
                      <w:sz w:val="22"/>
                      <w:szCs w:val="22"/>
                      <w:lang w:val="en-US"/>
                    </w:rPr>
                    <w:t xml:space="preserve">This document defines the </w:t>
                  </w:r>
                  <w:r>
                    <w:rPr>
                      <w:sz w:val="22"/>
                      <w:szCs w:val="22"/>
                      <w:lang w:val="en-US"/>
                    </w:rPr>
                    <w:t>SessionManagement service functionality.</w:t>
                  </w:r>
                </w:p>
              </w:txbxContent>
            </v:textbox>
            <w10:wrap type="square" anchory="page"/>
          </v:shape>
        </w:pict>
      </w:r>
    </w:p>
    <w:p w:rsidR="002C447C" w:rsidRPr="00913555" w:rsidRDefault="00107310" w:rsidP="002C447C">
      <w:pPr>
        <w:pStyle w:val="Cm"/>
        <w:rPr>
          <w:lang w:val="en-GB"/>
        </w:rPr>
      </w:pPr>
      <w:r w:rsidRPr="00913555">
        <w:rPr>
          <w:lang w:val="en-GB"/>
        </w:rPr>
        <w:lastRenderedPageBreak/>
        <w:t xml:space="preserve">Service </w:t>
      </w:r>
      <w:r w:rsidR="009560BA" w:rsidRPr="00913555">
        <w:rPr>
          <w:lang w:val="en-GB"/>
        </w:rPr>
        <w:t>Overview</w:t>
      </w:r>
    </w:p>
    <w:p w:rsidR="004F317A" w:rsidRPr="00913555" w:rsidRDefault="00240448" w:rsidP="00D412F3">
      <w:pPr>
        <w:pStyle w:val="Szvegtrzs"/>
        <w:rPr>
          <w:lang w:val="en-GB"/>
        </w:rPr>
      </w:pPr>
      <w:r w:rsidRPr="00913555">
        <w:rPr>
          <w:lang w:val="en-GB"/>
        </w:rPr>
        <w:t xml:space="preserve">This document describes </w:t>
      </w:r>
      <w:r w:rsidR="006049F3" w:rsidRPr="00913555">
        <w:rPr>
          <w:lang w:val="en-GB"/>
        </w:rPr>
        <w:t xml:space="preserve">an </w:t>
      </w:r>
      <w:r w:rsidRPr="00913555">
        <w:rPr>
          <w:lang w:val="en-GB"/>
        </w:rPr>
        <w:t>Arrowhead service, including its interfaces</w:t>
      </w:r>
      <w:r w:rsidR="00913555">
        <w:rPr>
          <w:lang w:val="en-GB"/>
        </w:rPr>
        <w:t>.</w:t>
      </w:r>
    </w:p>
    <w:p w:rsidR="00926041" w:rsidRPr="00913555" w:rsidRDefault="00926041" w:rsidP="00926041">
      <w:pPr>
        <w:pStyle w:val="Cm"/>
        <w:rPr>
          <w:lang w:val="en-GB"/>
        </w:rPr>
      </w:pPr>
      <w:r w:rsidRPr="00913555">
        <w:rPr>
          <w:lang w:val="en-GB"/>
        </w:rPr>
        <w:t>Abstract Interfaces</w:t>
      </w:r>
    </w:p>
    <w:p w:rsidR="003D47C8" w:rsidRPr="00913555" w:rsidRDefault="004F317A" w:rsidP="00D412F3">
      <w:pPr>
        <w:pStyle w:val="Szvegtrzs"/>
        <w:rPr>
          <w:lang w:val="en-GB"/>
        </w:rPr>
      </w:pPr>
      <w:r w:rsidRPr="00913555">
        <w:rPr>
          <w:lang w:val="en-GB"/>
        </w:rPr>
        <w:t>The service provides one functionality.</w:t>
      </w:r>
    </w:p>
    <w:p w:rsidR="004F317A" w:rsidRPr="00913555" w:rsidRDefault="004F317A" w:rsidP="004F317A">
      <w:pPr>
        <w:pStyle w:val="Cmsor1"/>
        <w:rPr>
          <w:rFonts w:eastAsiaTheme="minorEastAsia"/>
          <w:lang w:val="en-GB"/>
        </w:rPr>
      </w:pPr>
      <w:r w:rsidRPr="00913555">
        <w:rPr>
          <w:rFonts w:eastAsiaTheme="minorEastAsia"/>
          <w:lang w:val="en-GB"/>
        </w:rPr>
        <w:t>Management</w:t>
      </w:r>
    </w:p>
    <w:p w:rsidR="004F317A" w:rsidRPr="00913555" w:rsidRDefault="004F317A" w:rsidP="004F317A">
      <w:pPr>
        <w:pStyle w:val="Szvegtrzs"/>
        <w:rPr>
          <w:lang w:val="en-GB" w:eastAsia="en-US"/>
        </w:rPr>
      </w:pPr>
      <w:r w:rsidRPr="00913555">
        <w:rPr>
          <w:lang w:val="en-GB" w:eastAsia="en-US"/>
        </w:rPr>
        <w:t>This</w:t>
      </w:r>
      <w:r w:rsidR="00913555" w:rsidRPr="00913555">
        <w:rPr>
          <w:lang w:val="en-GB" w:eastAsia="en-US"/>
        </w:rPr>
        <w:t xml:space="preserve"> service offers a possibility</w:t>
      </w:r>
      <w:r w:rsidR="00913555">
        <w:rPr>
          <w:lang w:val="en-GB" w:eastAsia="en-US"/>
        </w:rPr>
        <w:t xml:space="preserve"> to see all active sessions and its details</w:t>
      </w:r>
      <w:r w:rsidR="00CE65C4">
        <w:rPr>
          <w:lang w:val="en-GB" w:eastAsia="en-US"/>
        </w:rPr>
        <w:t xml:space="preserve"> in JSON format. </w:t>
      </w:r>
    </w:p>
    <w:p w:rsidR="00CE65C4" w:rsidRDefault="00CE65C4" w:rsidP="00105116">
      <w:pPr>
        <w:pStyle w:val="Cm"/>
        <w:rPr>
          <w:lang w:val="en-GB"/>
        </w:rPr>
      </w:pPr>
      <w:bookmarkStart w:id="1" w:name="_Toc354828814"/>
      <w:r>
        <w:rPr>
          <w:lang w:val="en-GB"/>
        </w:rPr>
        <w:t>Abstract Information Model</w:t>
      </w:r>
    </w:p>
    <w:p w:rsidR="00FE00E0" w:rsidRDefault="00CE65C4" w:rsidP="00CE65C4">
      <w:pPr>
        <w:pStyle w:val="Szvegtrzs"/>
        <w:rPr>
          <w:lang w:val="en-GB" w:eastAsia="en-US"/>
        </w:rPr>
      </w:pPr>
      <w:r>
        <w:rPr>
          <w:lang w:val="en-GB" w:eastAsia="en-US"/>
        </w:rPr>
        <w:t xml:space="preserve">The service lists </w:t>
      </w:r>
      <w:r w:rsidR="008F68BC">
        <w:rPr>
          <w:lang w:val="en-GB" w:eastAsia="en-US"/>
        </w:rPr>
        <w:t>ActiveSession objects which contain</w:t>
      </w:r>
      <w:r>
        <w:rPr>
          <w:lang w:val="en-GB" w:eastAsia="en-US"/>
        </w:rPr>
        <w:t xml:space="preserve"> the information about an active session.</w:t>
      </w:r>
    </w:p>
    <w:p w:rsidR="0062473F" w:rsidRDefault="0062473F" w:rsidP="00CE65C4">
      <w:pPr>
        <w:pStyle w:val="Szvegtrzs"/>
        <w:rPr>
          <w:lang w:val="en-GB" w:eastAsia="en-US"/>
        </w:rPr>
      </w:pPr>
    </w:p>
    <w:p w:rsidR="00CE65C4" w:rsidRDefault="00FE00E0" w:rsidP="00FE00E0">
      <w:pPr>
        <w:pStyle w:val="Kpalrs"/>
        <w:rPr>
          <w:lang w:val="en-GB"/>
        </w:rPr>
      </w:pPr>
      <w:r w:rsidRPr="00207BCD">
        <w:rPr>
          <w:lang w:val="en-GB"/>
        </w:rPr>
        <w:t xml:space="preserve">Table </w:t>
      </w:r>
      <w:r w:rsidRPr="00207BCD">
        <w:rPr>
          <w:lang w:val="en-GB"/>
        </w:rPr>
        <w:fldChar w:fldCharType="begin"/>
      </w:r>
      <w:r w:rsidRPr="00207BCD">
        <w:rPr>
          <w:lang w:val="en-GB"/>
        </w:rPr>
        <w:instrText xml:space="preserve"> SEQ Table \* ARABIC </w:instrText>
      </w:r>
      <w:r w:rsidRPr="00207BCD">
        <w:rPr>
          <w:lang w:val="en-GB"/>
        </w:rPr>
        <w:fldChar w:fldCharType="separate"/>
      </w:r>
      <w:r w:rsidRPr="00207BCD">
        <w:rPr>
          <w:noProof/>
          <w:lang w:val="en-GB"/>
        </w:rPr>
        <w:t>1</w:t>
      </w:r>
      <w:r w:rsidRPr="00207BCD">
        <w:rPr>
          <w:noProof/>
          <w:lang w:val="en-GB"/>
        </w:rPr>
        <w:fldChar w:fldCharType="end"/>
      </w:r>
      <w:r w:rsidRPr="00207BCD">
        <w:rPr>
          <w:lang w:val="en-GB"/>
        </w:rPr>
        <w:t xml:space="preserve"> </w:t>
      </w:r>
      <w:r>
        <w:rPr>
          <w:lang w:val="en-GB"/>
        </w:rPr>
        <w:t>ActiveSession</w:t>
      </w:r>
      <w:r w:rsidRPr="00207BCD">
        <w:rPr>
          <w:lang w:val="en-GB"/>
        </w:rPr>
        <w:t xml:space="preserve">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73"/>
        <w:gridCol w:w="6724"/>
      </w:tblGrid>
      <w:tr w:rsidR="00CE65C4" w:rsidRPr="00207BCD" w:rsidTr="00A85AE8">
        <w:tc>
          <w:tcPr>
            <w:tcW w:w="2273" w:type="dxa"/>
            <w:shd w:val="clear" w:color="auto" w:fill="D9D9D9" w:themeFill="background1" w:themeFillShade="D9"/>
          </w:tcPr>
          <w:p w:rsidR="00CE65C4" w:rsidRPr="00207BCD" w:rsidRDefault="00CE65C4" w:rsidP="00A85AE8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724" w:type="dxa"/>
            <w:shd w:val="clear" w:color="auto" w:fill="D9D9D9" w:themeFill="background1" w:themeFillShade="D9"/>
          </w:tcPr>
          <w:p w:rsidR="00CE65C4" w:rsidRPr="00207BCD" w:rsidRDefault="00CE65C4" w:rsidP="00A85AE8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consumer: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ArrowheadSystem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requested a Service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consumerCloud: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ArrowheadCloud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consumer System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provider: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ArrowheadSystem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provides the Service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providerCloud: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ArrowheadCloud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provider System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service: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ArrowheadService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requested Service.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brokerName: String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name of the chosen Broker which will be used for the message forwarding.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brokerPort: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port of the chosen Broker.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serverSocketPort: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724" w:type="dxa"/>
          </w:tcPr>
          <w:p w:rsidR="00493A61" w:rsidRPr="00207BCD" w:rsidRDefault="00493A61" w:rsidP="00493A61">
            <w:pPr>
              <w:pStyle w:val="Szvegtrzs"/>
              <w:rPr>
                <w:lang w:val="en-GB"/>
              </w:rPr>
            </w:pPr>
            <w:r w:rsidRPr="00207BCD">
              <w:rPr>
                <w:lang w:val="en-GB" w:eastAsia="en-US"/>
              </w:rPr>
              <w:t>The consumer System will send its request to this port instead of the provider System’s port.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queueName: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(unique) name of the declared queue, which will be used for the general message forwarding during the session.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controlQueueName: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(unique) name of the declared queue, which will be used for the control message forwarding during the session.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isSecure: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Boolean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mode of the connection.</w:t>
            </w:r>
          </w:p>
        </w:tc>
      </w:tr>
      <w:tr w:rsidR="00493A61" w:rsidRPr="00207BCD" w:rsidTr="00A85AE8">
        <w:tc>
          <w:tcPr>
            <w:tcW w:w="2273" w:type="dxa"/>
          </w:tcPr>
          <w:p w:rsidR="00493A61" w:rsidRPr="00207BCD" w:rsidRDefault="00952111" w:rsidP="00A85AE8">
            <w:pPr>
              <w:pStyle w:val="Szvegtrzs"/>
              <w:rPr>
                <w:lang w:val="en-GB"/>
              </w:rPr>
            </w:pPr>
            <w:r>
              <w:rPr>
                <w:lang w:val="en-GB"/>
              </w:rPr>
              <w:lastRenderedPageBreak/>
              <w:t>sessionStartedAt</w:t>
            </w:r>
            <w:r w:rsidR="00493A61" w:rsidRPr="00207BCD">
              <w:rPr>
                <w:lang w:val="en-GB"/>
              </w:rPr>
              <w:t>:</w:t>
            </w:r>
          </w:p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>
              <w:rPr>
                <w:lang w:val="en-GB"/>
              </w:rPr>
              <w:t>Date</w:t>
            </w:r>
            <w:r w:rsidR="00952111">
              <w:rPr>
                <w:lang w:val="en-GB"/>
              </w:rPr>
              <w:t>Time</w:t>
            </w:r>
          </w:p>
        </w:tc>
        <w:tc>
          <w:tcPr>
            <w:tcW w:w="6724" w:type="dxa"/>
          </w:tcPr>
          <w:p w:rsidR="00493A61" w:rsidRPr="00207BCD" w:rsidRDefault="00493A61" w:rsidP="00A85AE8">
            <w:pPr>
              <w:pStyle w:val="Szvegtrzs"/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952111">
              <w:rPr>
                <w:lang w:val="en-GB"/>
              </w:rPr>
              <w:t>timestamp when the session started.</w:t>
            </w:r>
          </w:p>
        </w:tc>
      </w:tr>
    </w:tbl>
    <w:p w:rsidR="00CE65C4" w:rsidRPr="00CE65C4" w:rsidRDefault="00CE65C4" w:rsidP="00CE65C4">
      <w:pPr>
        <w:pStyle w:val="Szvegtrzs"/>
        <w:rPr>
          <w:lang w:val="en-GB" w:eastAsia="en-US"/>
        </w:rPr>
      </w:pPr>
    </w:p>
    <w:p w:rsidR="00105116" w:rsidRPr="00913555" w:rsidRDefault="00105116" w:rsidP="00105116">
      <w:pPr>
        <w:pStyle w:val="Cm"/>
        <w:rPr>
          <w:lang w:val="en-GB"/>
        </w:rPr>
      </w:pPr>
      <w:r w:rsidRPr="00913555">
        <w:rPr>
          <w:lang w:val="en-GB"/>
        </w:rPr>
        <w:t>Revision history</w:t>
      </w:r>
      <w:bookmarkEnd w:id="1"/>
    </w:p>
    <w:p w:rsidR="00105116" w:rsidRPr="00913555" w:rsidRDefault="00105116" w:rsidP="00105116">
      <w:pPr>
        <w:pStyle w:val="Cmsor1"/>
        <w:rPr>
          <w:lang w:val="en-GB"/>
        </w:rPr>
      </w:pPr>
      <w:bookmarkStart w:id="2" w:name="_Toc354828815"/>
      <w:r w:rsidRPr="00913555">
        <w:rPr>
          <w:lang w:val="en-GB"/>
        </w:rPr>
        <w:t>Amendments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913555" w:rsidTr="00053044">
        <w:tc>
          <w:tcPr>
            <w:tcW w:w="675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913555" w:rsidTr="00053044">
        <w:tc>
          <w:tcPr>
            <w:tcW w:w="675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:rsidR="00105116" w:rsidRPr="00913555" w:rsidRDefault="00DE3FF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2018-01-30</w:t>
            </w:r>
          </w:p>
        </w:tc>
        <w:tc>
          <w:tcPr>
            <w:tcW w:w="913" w:type="dxa"/>
          </w:tcPr>
          <w:p w:rsidR="00105116" w:rsidRPr="00913555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DE3FF2"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98" w:type="dxa"/>
          </w:tcPr>
          <w:p w:rsidR="00105116" w:rsidRPr="00913555" w:rsidRDefault="00DE3FF2" w:rsidP="00DE3FF2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Initial</w:t>
            </w:r>
          </w:p>
        </w:tc>
        <w:tc>
          <w:tcPr>
            <w:tcW w:w="2368" w:type="dxa"/>
          </w:tcPr>
          <w:p w:rsidR="00105116" w:rsidRPr="00913555" w:rsidRDefault="00DE3FF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Csaba Hegedűs</w:t>
            </w:r>
          </w:p>
        </w:tc>
      </w:tr>
      <w:tr w:rsidR="00105116" w:rsidRPr="00913555" w:rsidTr="00053044">
        <w:tc>
          <w:tcPr>
            <w:tcW w:w="675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843" w:type="dxa"/>
          </w:tcPr>
          <w:p w:rsidR="00105116" w:rsidRPr="00913555" w:rsidRDefault="00952111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2018-05-23</w:t>
            </w:r>
          </w:p>
        </w:tc>
        <w:tc>
          <w:tcPr>
            <w:tcW w:w="913" w:type="dxa"/>
          </w:tcPr>
          <w:p w:rsidR="00105116" w:rsidRPr="00913555" w:rsidRDefault="00952111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G4.0</w:t>
            </w:r>
          </w:p>
        </w:tc>
        <w:tc>
          <w:tcPr>
            <w:tcW w:w="3198" w:type="dxa"/>
          </w:tcPr>
          <w:p w:rsidR="00105116" w:rsidRPr="00913555" w:rsidRDefault="00952111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Updated to G4.0</w:t>
            </w:r>
          </w:p>
        </w:tc>
        <w:tc>
          <w:tcPr>
            <w:tcW w:w="2368" w:type="dxa"/>
          </w:tcPr>
          <w:p w:rsidR="00105116" w:rsidRPr="00913555" w:rsidRDefault="00952111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Zoltán Umlauf</w:t>
            </w:r>
          </w:p>
        </w:tc>
      </w:tr>
    </w:tbl>
    <w:p w:rsidR="00105116" w:rsidRPr="00913555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  <w:lang w:val="en-GB"/>
        </w:rPr>
      </w:pPr>
    </w:p>
    <w:p w:rsidR="00105116" w:rsidRPr="00913555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GB"/>
        </w:rPr>
      </w:pPr>
      <w:bookmarkStart w:id="3" w:name="_Toc354828816"/>
      <w:r w:rsidRPr="00913555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913555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913555" w:rsidTr="00053044">
        <w:tc>
          <w:tcPr>
            <w:tcW w:w="674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05116" w:rsidRPr="00913555" w:rsidTr="00053044">
        <w:tc>
          <w:tcPr>
            <w:tcW w:w="674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91355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843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913555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081ECA" w:rsidRPr="00913555" w:rsidRDefault="00081ECA" w:rsidP="00913555">
      <w:pPr>
        <w:pStyle w:val="Szvegtrzs"/>
        <w:rPr>
          <w:lang w:val="en-GB"/>
        </w:rPr>
      </w:pPr>
    </w:p>
    <w:sectPr w:rsidR="00081ECA" w:rsidRPr="00913555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DB5" w:rsidRDefault="00202DB5" w:rsidP="00252D9B">
      <w:r>
        <w:separator/>
      </w:r>
    </w:p>
  </w:endnote>
  <w:endnote w:type="continuationSeparator" w:id="0">
    <w:p w:rsidR="00202DB5" w:rsidRDefault="00202DB5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202DB5">
    <w:pPr>
      <w:pStyle w:val="llb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0;margin-top:757.25pt;width:425.55pt;height:45pt;z-index:25166131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" filled="f" stroked="f">
          <v:path arrowok="t"/>
          <v:textbox inset="0,0,0,0">
            <w:txbxContent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Project Coordinator: Professor Jerker Delsing | Luleå University of Technology</w:t>
                </w:r>
              </w:p>
            </w:txbxContent>
          </v:textbox>
          <w10:wrap type="square" anchory="page"/>
        </v:shape>
      </w:pict>
    </w:r>
    <w:r w:rsidR="003C4685" w:rsidRPr="003C4685">
      <w:rPr>
        <w:noProof/>
        <w:lang w:val="en-GB" w:eastAsia="en-GB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202DB5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>
        <v:shape id="Text Box 5" o:spid="_x0000_s2052" type="#_x0000_t202" style="position:absolute;margin-left:36.25pt;margin-top:806pt;width:546.3pt;height:17.3pt;z-index:251657216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OObVtXTAgAA6QUAAA4AAAAAAAAAAAAAAAAALgIAAGRycy9l&#10;Mm9Eb2MueG1sUEsBAi0AFAAGAAgAAAAhABjPf8HgAAAADQEAAA8AAAAAAAAAAAAAAAAALQUAAGRy&#10;cy9kb3ducmV2LnhtbFBLBQYAAAAABAAEAPMAAAA6BgAAAAA=&#10;" filled="f" stroked="f">
          <v:path arrowok="t"/>
          <v:textbox inset="0,0,0,0">
            <w:txbxContent>
              <w:p w:rsidR="009B6057" w:rsidRPr="00026922" w:rsidRDefault="009B6057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</w:rPr>
                </w:pP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>
        <v:line id="Rak 9" o:spid="_x0000_s2051" style="position:absolute;z-index:251658240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202DB5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" filled="f" stroked="f">
          <v:path arrowok="t"/>
          <v:textbox inset="0,0,0,0">
            <w:txbxContent>
              <w:p w:rsidR="00D304E5" w:rsidRPr="00026922" w:rsidRDefault="00D304E5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>
        <v:line id="Line 5" o:spid="_x0000_s2049" style="position:absolute;z-index:251660288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DB5" w:rsidRDefault="00202DB5" w:rsidP="00252D9B">
      <w:r>
        <w:separator/>
      </w:r>
    </w:p>
  </w:footnote>
  <w:footnote w:type="continuationSeparator" w:id="0">
    <w:p w:rsidR="00202DB5" w:rsidRDefault="00202DB5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3C4685" w:rsidRPr="002C447C" w:rsidRDefault="00962834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SessionManagement</w:t>
          </w:r>
          <w:r w:rsidR="00952111">
            <w:rPr>
              <w:rFonts w:asciiTheme="majorHAnsi" w:hAnsiTheme="majorHAnsi"/>
              <w:sz w:val="18"/>
              <w:szCs w:val="18"/>
              <w:lang w:val="en-US"/>
            </w:rPr>
            <w:t xml:space="preserve"> Service</w:t>
          </w:r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SD</w:t>
          </w:r>
          <w:r w:rsid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962834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1A712E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952111" w:rsidRPr="00952111">
              <w:rPr>
                <w:rFonts w:asciiTheme="majorHAnsi" w:hAnsiTheme="majorHAnsi"/>
                <w:noProof/>
                <w:sz w:val="18"/>
                <w:szCs w:val="18"/>
              </w:rPr>
              <w:t>2018-05-23</w:t>
            </w:r>
          </w:fldSimple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8A4203" w:rsidRPr="008A4203" w:rsidRDefault="00952111" w:rsidP="007737BE">
          <w:pPr>
            <w:spacing w:after="80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962834" w:rsidRDefault="00962834" w:rsidP="00962834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 w:rsidRPr="00962834"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3C4685" w:rsidRPr="00051C46" w:rsidRDefault="003C4685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3C4685" w:rsidRPr="00051C46" w:rsidTr="003C4685">
      <w:tc>
        <w:tcPr>
          <w:tcW w:w="5093" w:type="dxa"/>
        </w:tcPr>
        <w:p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3C4685" w:rsidRPr="003F3EAE" w:rsidRDefault="00962834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A24234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952111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952111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3C4685" w:rsidRPr="002C447C" w:rsidRDefault="00D93E3D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SessionManagement</w:t>
          </w:r>
          <w:r w:rsidR="00952111">
            <w:rPr>
              <w:rFonts w:asciiTheme="majorHAnsi" w:hAnsiTheme="majorHAnsi"/>
              <w:sz w:val="18"/>
              <w:szCs w:val="18"/>
              <w:lang w:val="en-US"/>
            </w:rPr>
            <w:t xml:space="preserve"> Service</w:t>
          </w:r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SD</w:t>
          </w:r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3C4685" w:rsidRPr="00C76DE5" w:rsidRDefault="00952111" w:rsidP="00D93E3D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1A712E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952111" w:rsidRPr="00952111">
              <w:rPr>
                <w:rFonts w:asciiTheme="majorHAnsi" w:hAnsiTheme="majorHAnsi"/>
                <w:noProof/>
                <w:sz w:val="18"/>
                <w:szCs w:val="18"/>
              </w:rPr>
              <w:t>2018-05-23</w:t>
            </w:r>
          </w:fldSimple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3C4685" w:rsidRPr="00051C46" w:rsidRDefault="003C4685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A24234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952111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952111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447C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21E6B"/>
    <w:rsid w:val="00133006"/>
    <w:rsid w:val="00136054"/>
    <w:rsid w:val="001452F3"/>
    <w:rsid w:val="0015403E"/>
    <w:rsid w:val="00160888"/>
    <w:rsid w:val="001614B0"/>
    <w:rsid w:val="001701DE"/>
    <w:rsid w:val="00175BF4"/>
    <w:rsid w:val="00193ADC"/>
    <w:rsid w:val="001A250D"/>
    <w:rsid w:val="001A70EB"/>
    <w:rsid w:val="001A712E"/>
    <w:rsid w:val="001A75A1"/>
    <w:rsid w:val="001C0EB1"/>
    <w:rsid w:val="001E2857"/>
    <w:rsid w:val="00202DB5"/>
    <w:rsid w:val="00203A58"/>
    <w:rsid w:val="00206A99"/>
    <w:rsid w:val="0022216F"/>
    <w:rsid w:val="0022610A"/>
    <w:rsid w:val="00227400"/>
    <w:rsid w:val="00233626"/>
    <w:rsid w:val="00240448"/>
    <w:rsid w:val="00252D9B"/>
    <w:rsid w:val="0025487D"/>
    <w:rsid w:val="0025507E"/>
    <w:rsid w:val="00255CA3"/>
    <w:rsid w:val="0029657E"/>
    <w:rsid w:val="002A2CEF"/>
    <w:rsid w:val="002A2D99"/>
    <w:rsid w:val="002A35AC"/>
    <w:rsid w:val="002A5660"/>
    <w:rsid w:val="002B783D"/>
    <w:rsid w:val="002C00B6"/>
    <w:rsid w:val="002C2AED"/>
    <w:rsid w:val="002C447C"/>
    <w:rsid w:val="002D43F3"/>
    <w:rsid w:val="002D58D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17C9"/>
    <w:rsid w:val="00405FAF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9101E"/>
    <w:rsid w:val="00493A61"/>
    <w:rsid w:val="004A2069"/>
    <w:rsid w:val="004B6B3C"/>
    <w:rsid w:val="004E3451"/>
    <w:rsid w:val="004F137A"/>
    <w:rsid w:val="004F317A"/>
    <w:rsid w:val="005056B3"/>
    <w:rsid w:val="00512379"/>
    <w:rsid w:val="0051583A"/>
    <w:rsid w:val="00526822"/>
    <w:rsid w:val="00527396"/>
    <w:rsid w:val="00534C02"/>
    <w:rsid w:val="00551787"/>
    <w:rsid w:val="00554908"/>
    <w:rsid w:val="005620FC"/>
    <w:rsid w:val="005630CC"/>
    <w:rsid w:val="00586F04"/>
    <w:rsid w:val="00587498"/>
    <w:rsid w:val="005A3721"/>
    <w:rsid w:val="005E0F09"/>
    <w:rsid w:val="005F1531"/>
    <w:rsid w:val="005F3371"/>
    <w:rsid w:val="006049F3"/>
    <w:rsid w:val="00604A60"/>
    <w:rsid w:val="0062473F"/>
    <w:rsid w:val="00632D15"/>
    <w:rsid w:val="00656467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310AC"/>
    <w:rsid w:val="0074674C"/>
    <w:rsid w:val="00754CF0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C5A7E"/>
    <w:rsid w:val="007D10F3"/>
    <w:rsid w:val="007D3C4E"/>
    <w:rsid w:val="007E2538"/>
    <w:rsid w:val="007F5C5B"/>
    <w:rsid w:val="00810572"/>
    <w:rsid w:val="008355B4"/>
    <w:rsid w:val="008568F4"/>
    <w:rsid w:val="00860543"/>
    <w:rsid w:val="0087560A"/>
    <w:rsid w:val="00876629"/>
    <w:rsid w:val="00893B35"/>
    <w:rsid w:val="008A4203"/>
    <w:rsid w:val="008A6B61"/>
    <w:rsid w:val="008D007E"/>
    <w:rsid w:val="008D046A"/>
    <w:rsid w:val="008D5D0C"/>
    <w:rsid w:val="008F68BC"/>
    <w:rsid w:val="008F6A0C"/>
    <w:rsid w:val="0091352E"/>
    <w:rsid w:val="00913555"/>
    <w:rsid w:val="00920F62"/>
    <w:rsid w:val="00926041"/>
    <w:rsid w:val="00926953"/>
    <w:rsid w:val="00932639"/>
    <w:rsid w:val="009369C1"/>
    <w:rsid w:val="00945B04"/>
    <w:rsid w:val="00945E96"/>
    <w:rsid w:val="00952111"/>
    <w:rsid w:val="009560BA"/>
    <w:rsid w:val="00962834"/>
    <w:rsid w:val="009651FD"/>
    <w:rsid w:val="00966FDA"/>
    <w:rsid w:val="00974A31"/>
    <w:rsid w:val="009A7920"/>
    <w:rsid w:val="009B6057"/>
    <w:rsid w:val="009C15EF"/>
    <w:rsid w:val="009C310A"/>
    <w:rsid w:val="009C59D1"/>
    <w:rsid w:val="009C7D92"/>
    <w:rsid w:val="009D1A53"/>
    <w:rsid w:val="009F0CDA"/>
    <w:rsid w:val="00A16EF6"/>
    <w:rsid w:val="00A24234"/>
    <w:rsid w:val="00A4046D"/>
    <w:rsid w:val="00A45B40"/>
    <w:rsid w:val="00A55B60"/>
    <w:rsid w:val="00A71C80"/>
    <w:rsid w:val="00A75821"/>
    <w:rsid w:val="00A85BF3"/>
    <w:rsid w:val="00AB2377"/>
    <w:rsid w:val="00AB5DBB"/>
    <w:rsid w:val="00AC1002"/>
    <w:rsid w:val="00AC7A1D"/>
    <w:rsid w:val="00AD61C8"/>
    <w:rsid w:val="00AE50BA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35B1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E65C4"/>
    <w:rsid w:val="00CF4746"/>
    <w:rsid w:val="00D06F99"/>
    <w:rsid w:val="00D07DFD"/>
    <w:rsid w:val="00D15CAE"/>
    <w:rsid w:val="00D23EB9"/>
    <w:rsid w:val="00D241E3"/>
    <w:rsid w:val="00D271CA"/>
    <w:rsid w:val="00D30498"/>
    <w:rsid w:val="00D304E5"/>
    <w:rsid w:val="00D412F3"/>
    <w:rsid w:val="00D51ECE"/>
    <w:rsid w:val="00D711CE"/>
    <w:rsid w:val="00D93E3D"/>
    <w:rsid w:val="00D941F0"/>
    <w:rsid w:val="00D9420E"/>
    <w:rsid w:val="00DA71CF"/>
    <w:rsid w:val="00DB21DE"/>
    <w:rsid w:val="00DB7F1E"/>
    <w:rsid w:val="00DC1D7F"/>
    <w:rsid w:val="00DD6052"/>
    <w:rsid w:val="00DE3FF2"/>
    <w:rsid w:val="00DF706A"/>
    <w:rsid w:val="00E32D83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F0129D"/>
    <w:rsid w:val="00F034F3"/>
    <w:rsid w:val="00F41EF4"/>
    <w:rsid w:val="00F44288"/>
    <w:rsid w:val="00F5424E"/>
    <w:rsid w:val="00F56FA2"/>
    <w:rsid w:val="00F758D5"/>
    <w:rsid w:val="00F86307"/>
    <w:rsid w:val="00FB006E"/>
    <w:rsid w:val="00FB0796"/>
    <w:rsid w:val="00FC2635"/>
    <w:rsid w:val="00FD5FE0"/>
    <w:rsid w:val="00FD7D7D"/>
    <w:rsid w:val="00FE00E0"/>
    <w:rsid w:val="00FF5EC6"/>
    <w:rsid w:val="00FF7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369F4B81"/>
  <w15:docId w15:val="{7E773324-9B49-474B-89AE-BA1195A8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9C893C-31B2-412E-9BC0-AA02BD3C2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template_2_pc.dotx</Template>
  <TotalTime>176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Zoltán Umlauf</cp:lastModifiedBy>
  <cp:revision>44</cp:revision>
  <cp:lastPrinted>2013-11-27T17:29:00Z</cp:lastPrinted>
  <dcterms:created xsi:type="dcterms:W3CDTF">2013-11-20T15:37:00Z</dcterms:created>
  <dcterms:modified xsi:type="dcterms:W3CDTF">2018-05-23T11:19:00Z</dcterms:modified>
</cp:coreProperties>
</file>