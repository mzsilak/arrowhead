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5FF714" w14:textId="77777777" w:rsidR="00B231B1" w:rsidRPr="00C92FAF" w:rsidRDefault="00821AD3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A5462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14:paraId="189697DB" w14:textId="77777777" w:rsidR="003C4685" w:rsidRDefault="003C4685" w:rsidP="00D304E5">
      <w:pPr>
        <w:rPr>
          <w:noProof/>
          <w:lang w:val="en-US" w:eastAsia="en-US"/>
        </w:rPr>
      </w:pPr>
    </w:p>
    <w:p w14:paraId="644C5B03" w14:textId="77777777" w:rsidR="00322898" w:rsidRDefault="00322898" w:rsidP="00D304E5">
      <w:pPr>
        <w:rPr>
          <w:noProof/>
          <w:lang w:val="en-US" w:eastAsia="en-US"/>
        </w:rPr>
      </w:pPr>
    </w:p>
    <w:p w14:paraId="604C739B" w14:textId="77777777" w:rsidR="00322898" w:rsidRDefault="00322898" w:rsidP="00D304E5">
      <w:pPr>
        <w:rPr>
          <w:noProof/>
          <w:lang w:val="en-US" w:eastAsia="en-US"/>
        </w:rPr>
      </w:pPr>
    </w:p>
    <w:p w14:paraId="6FFBE243" w14:textId="77777777" w:rsidR="00322898" w:rsidRDefault="00322898" w:rsidP="00D304E5">
      <w:pPr>
        <w:rPr>
          <w:noProof/>
          <w:lang w:val="en-US" w:eastAsia="en-US"/>
        </w:rPr>
      </w:pPr>
    </w:p>
    <w:p w14:paraId="2D242631" w14:textId="77777777" w:rsidR="00322898" w:rsidRDefault="00322898" w:rsidP="00D304E5">
      <w:pPr>
        <w:rPr>
          <w:noProof/>
          <w:lang w:val="en-US" w:eastAsia="en-US"/>
        </w:rPr>
      </w:pPr>
    </w:p>
    <w:p w14:paraId="5ED9F765" w14:textId="77777777" w:rsidR="00322898" w:rsidRDefault="00322898" w:rsidP="00D304E5">
      <w:pPr>
        <w:rPr>
          <w:noProof/>
          <w:lang w:val="en-US" w:eastAsia="en-US"/>
        </w:rPr>
      </w:pPr>
    </w:p>
    <w:p w14:paraId="6AF4D679" w14:textId="77777777" w:rsidR="00322898" w:rsidRDefault="00322898" w:rsidP="00D304E5">
      <w:pPr>
        <w:rPr>
          <w:noProof/>
          <w:lang w:val="en-US" w:eastAsia="en-US"/>
        </w:rPr>
      </w:pPr>
    </w:p>
    <w:p w14:paraId="4DD4D8AA" w14:textId="77777777" w:rsidR="00322898" w:rsidRDefault="00322898" w:rsidP="00D304E5">
      <w:pPr>
        <w:rPr>
          <w:noProof/>
          <w:lang w:val="en-US" w:eastAsia="en-US"/>
        </w:rPr>
      </w:pPr>
    </w:p>
    <w:p w14:paraId="7988E392" w14:textId="77777777" w:rsidR="00322898" w:rsidRDefault="00322898" w:rsidP="00D304E5">
      <w:pPr>
        <w:rPr>
          <w:noProof/>
          <w:lang w:val="en-US" w:eastAsia="en-US"/>
        </w:rPr>
      </w:pPr>
    </w:p>
    <w:p w14:paraId="138F54DF" w14:textId="77777777" w:rsidR="00322898" w:rsidRDefault="00322898" w:rsidP="00D304E5">
      <w:pPr>
        <w:rPr>
          <w:noProof/>
          <w:lang w:val="en-US" w:eastAsia="en-US"/>
        </w:rPr>
      </w:pPr>
    </w:p>
    <w:p w14:paraId="7CB7BA29" w14:textId="77777777" w:rsidR="00322898" w:rsidRDefault="00322898" w:rsidP="00D304E5">
      <w:pPr>
        <w:rPr>
          <w:noProof/>
          <w:lang w:val="en-US" w:eastAsia="en-US"/>
        </w:rPr>
      </w:pPr>
    </w:p>
    <w:p w14:paraId="2F6DBE37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EC36B97" wp14:editId="4A0342D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ECB4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30A9CA66" w14:textId="77777777" w:rsidR="004F137A" w:rsidRDefault="004F137A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484EE7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A5462F" w:rsidRPr="00A5462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03D3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Historian provides methods for storage, retrieval, export and filtering of sensor data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>. It also has features for storage of generic files such as text documents, images, reports etc.</w:t>
                            </w:r>
                          </w:p>
                          <w:p w14:paraId="7CC66FD6" w14:textId="77777777" w:rsidR="00862F26" w:rsidRDefault="00862F26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BD5B34" w14:textId="77777777" w:rsidR="00862F26" w:rsidRPr="00821AD3" w:rsidRDefault="00862F26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One of the main design goals of the Historian is to provide storage capabilities for sensor and actuator devices, basic data analytics</w:t>
                            </w:r>
                            <w:r w:rsidR="00D7036F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export for human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484EE7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A5462F" w:rsidRPr="00A5462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03D31">
                        <w:rPr>
                          <w:sz w:val="22"/>
                          <w:szCs w:val="22"/>
                          <w:lang w:val="en-US"/>
                        </w:rPr>
                        <w:t xml:space="preserve"> The Historian provides methods for storage, retrieval, export and filtering of sensor data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 xml:space="preserve">. It also has features for 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 xml:space="preserve">storage 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>of generic files such as text documents, images, reports etc.</w:t>
                      </w:r>
                    </w:p>
                    <w:p w:rsidR="00862F26" w:rsidRDefault="00862F26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862F26" w:rsidRPr="00821AD3" w:rsidRDefault="00862F26" w:rsidP="00A87478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One of the main design goals of the Historian is to provide storage capabilities for sensor and actuator devices, basic data analytics</w:t>
                      </w:r>
                      <w:r w:rsidR="00D7036F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export for human operators.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271F9F" w14:textId="77777777" w:rsidR="002C447C" w:rsidRP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14:paraId="17F4CFDC" w14:textId="229C5D83" w:rsidR="003D47C8" w:rsidRDefault="00570CA9" w:rsidP="00D412F3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25C2A">
        <w:rPr>
          <w:lang w:val="en-US"/>
        </w:rPr>
        <w:t>Historian</w:t>
      </w:r>
      <w:r>
        <w:rPr>
          <w:lang w:val="en-US"/>
        </w:rPr>
        <w:t xml:space="preserve"> Service provides </w:t>
      </w:r>
      <w:r w:rsidR="003275B6">
        <w:rPr>
          <w:lang w:val="en-US"/>
        </w:rPr>
        <w:t>two</w:t>
      </w:r>
      <w:r w:rsidR="00675CC4">
        <w:rPr>
          <w:lang w:val="en-US"/>
        </w:rPr>
        <w:t xml:space="preserve"> interface</w:t>
      </w:r>
      <w:r w:rsidR="003275B6">
        <w:rPr>
          <w:lang w:val="en-US"/>
        </w:rPr>
        <w:t>s</w:t>
      </w:r>
      <w:r w:rsidR="00675CC4">
        <w:rPr>
          <w:lang w:val="en-US"/>
        </w:rPr>
        <w:t xml:space="preserve"> to </w:t>
      </w:r>
      <w:r w:rsidR="003275B6">
        <w:rPr>
          <w:lang w:val="en-US"/>
        </w:rPr>
        <w:t xml:space="preserve">both </w:t>
      </w:r>
      <w:r w:rsidR="00E25C2A">
        <w:rPr>
          <w:lang w:val="en-US"/>
        </w:rPr>
        <w:t>store and retrieve</w:t>
      </w:r>
      <w:r w:rsidR="00675CC4">
        <w:rPr>
          <w:lang w:val="en-US"/>
        </w:rPr>
        <w:t xml:space="preserve"> </w:t>
      </w:r>
      <w:r w:rsidR="00E25C2A">
        <w:rPr>
          <w:lang w:val="en-US"/>
        </w:rPr>
        <w:t>sensor data and/or files.</w:t>
      </w:r>
    </w:p>
    <w:p w14:paraId="25D6EE22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417A6591" w14:textId="77777777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</w:t>
      </w:r>
      <w:r w:rsidR="00FB372E">
        <w:rPr>
          <w:lang w:val="en-US" w:eastAsia="en-US"/>
        </w:rPr>
        <w:t>, Store and Retrieve, that is used to either store sensor data (or upload files) to the Historian servicer or to retrieve sensor data or download files</w:t>
      </w:r>
      <w:r>
        <w:rPr>
          <w:lang w:val="en-US" w:eastAsia="en-US"/>
        </w:rPr>
        <w:t xml:space="preserve">. </w:t>
      </w:r>
      <w:r w:rsidR="00BF0329">
        <w:rPr>
          <w:lang w:val="en-US" w:eastAsia="en-US"/>
        </w:rPr>
        <w:t>The interfaces can optionally support a number of commonly used semantics formats in order to allow heterogenous systems to</w:t>
      </w:r>
    </w:p>
    <w:p w14:paraId="0F975601" w14:textId="77777777" w:rsidR="00D412F3" w:rsidRPr="00E25C2A" w:rsidRDefault="006D773D" w:rsidP="00D412F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</w:t>
      </w:r>
    </w:p>
    <w:p w14:paraId="3BCB0E2D" w14:textId="20D181B3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Store interface provides methods for storing sensor data as well as generic f</w:t>
      </w:r>
      <w:r w:rsidR="00070317"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  <w:r w:rsidR="00AF0158">
        <w:rPr>
          <w:lang w:val="en-US" w:eastAsia="en-US"/>
        </w:rPr>
        <w:t xml:space="preserve">A provider can push sensor readings to the store interface. The Historian validates all incoming messages and returns an error if an incorrect message has ben pushed. </w:t>
      </w:r>
      <w:r w:rsidR="00405F21">
        <w:rPr>
          <w:lang w:val="en-US" w:eastAsia="en-US"/>
        </w:rPr>
        <w:t>If a supported format is used, then the Historian will decode the message and extract all data fields, time stamps etc.</w:t>
      </w:r>
    </w:p>
    <w:p w14:paraId="77EB9575" w14:textId="77777777" w:rsidR="00B40BBE" w:rsidRPr="00BF0329" w:rsidRDefault="006D773D" w:rsidP="00B40BBE">
      <w:pPr>
        <w:pStyle w:val="Heading1"/>
        <w:rPr>
          <w:lang w:val="en-US"/>
        </w:rPr>
      </w:pPr>
      <w:r w:rsidRPr="00FB372E">
        <w:rPr>
          <w:lang w:val="en-AU"/>
        </w:rPr>
        <w:t>Retrieve</w:t>
      </w:r>
    </w:p>
    <w:p w14:paraId="23D1A3CA" w14:textId="18A154EA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Retrieve interface provides methods for fetching sensor data as well as generic f</w:t>
      </w:r>
      <w:r w:rsidRPr="00070317">
        <w:rPr>
          <w:lang w:val="en-US" w:eastAsia="en-US"/>
        </w:rPr>
        <w:t>ile</w:t>
      </w:r>
      <w:r>
        <w:rPr>
          <w:lang w:val="en-US" w:eastAsia="en-US"/>
        </w:rPr>
        <w:t>s. The Retrieve interface also provides methods for data export, where data can be aggregated and exported in different formats and semantics.</w:t>
      </w:r>
      <w:r w:rsidR="00AF0158">
        <w:rPr>
          <w:lang w:val="en-US" w:eastAsia="en-US"/>
        </w:rPr>
        <w:t xml:space="preserve"> The Retrieve interfaces thus provides an abstraction interface to basic database queries.</w:t>
      </w:r>
    </w:p>
    <w:p w14:paraId="3C8540A5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Information Model</w:t>
      </w:r>
    </w:p>
    <w:p w14:paraId="5F0DBFA0" w14:textId="77777777" w:rsidR="003857EB" w:rsidRDefault="00611D9E" w:rsidP="00D412F3">
      <w:pPr>
        <w:pStyle w:val="BodyText"/>
        <w:rPr>
          <w:lang w:val="en-US"/>
        </w:rPr>
      </w:pPr>
      <w:r>
        <w:rPr>
          <w:lang w:val="en-US"/>
        </w:rPr>
        <w:t>A sensor data message</w:t>
      </w:r>
      <w:r w:rsidR="00BF0329">
        <w:rPr>
          <w:lang w:val="en-US"/>
        </w:rPr>
        <w:t xml:space="preserve"> </w:t>
      </w:r>
      <w:r w:rsidR="002408B6">
        <w:rPr>
          <w:lang w:val="en-US"/>
        </w:rPr>
        <w:t>contains</w:t>
      </w:r>
      <w:r>
        <w:rPr>
          <w:lang w:val="en-US"/>
        </w:rPr>
        <w:t>,</w:t>
      </w:r>
      <w:r w:rsidR="002408B6">
        <w:rPr>
          <w:lang w:val="en-US"/>
        </w:rPr>
        <w:t xml:space="preserve"> </w:t>
      </w:r>
      <w:r>
        <w:rPr>
          <w:lang w:val="en-US"/>
        </w:rPr>
        <w:t xml:space="preserve">(at least), </w:t>
      </w:r>
      <w:r w:rsidR="002408B6">
        <w:rPr>
          <w:lang w:val="en-US"/>
        </w:rPr>
        <w:t>the following inform</w:t>
      </w:r>
      <w:r w:rsidR="005A7D10">
        <w:rPr>
          <w:lang w:val="en-US"/>
        </w:rPr>
        <w:t>ation, as presented in Table 1.</w:t>
      </w:r>
      <w:r w:rsidR="00543D1D">
        <w:rPr>
          <w:lang w:val="en-US"/>
        </w:rPr>
        <w:t xml:space="preserve"> This abstract model is not based on any standardized format. Instead there any formats that support this type of information.</w:t>
      </w:r>
    </w:p>
    <w:p w14:paraId="37453851" w14:textId="24B0F686" w:rsidR="004F137A" w:rsidRPr="00F87F2C" w:rsidRDefault="004F137A" w:rsidP="004F137A">
      <w:pPr>
        <w:pStyle w:val="Caption"/>
        <w:rPr>
          <w:lang w:val="en-US"/>
        </w:rPr>
      </w:pPr>
      <w:bookmarkStart w:id="0" w:name="OLE_LINK4"/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BE0D6D" w:rsidRPr="003D47C8" w14:paraId="2B2B977B" w14:textId="77777777" w:rsidTr="00611D9E">
        <w:tc>
          <w:tcPr>
            <w:tcW w:w="2764" w:type="dxa"/>
            <w:shd w:val="clear" w:color="auto" w:fill="D9D9D9" w:themeFill="background1" w:themeFillShade="D9"/>
          </w:tcPr>
          <w:p w14:paraId="758E57F6" w14:textId="77777777" w:rsidR="00BE0D6D" w:rsidRPr="00D271CA" w:rsidRDefault="00BE0D6D" w:rsidP="00D412F3">
            <w:pPr>
              <w:pStyle w:val="BodyText"/>
              <w:rPr>
                <w:b/>
              </w:rPr>
            </w:pPr>
            <w:bookmarkStart w:id="2" w:name="OLE_LINK1"/>
            <w:bookmarkStart w:id="3" w:name="OLE_LINK2"/>
            <w:bookmarkStart w:id="4" w:name="OLE_LINK3"/>
            <w:bookmarkEnd w:id="0"/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70D15EB7" w14:textId="77777777" w:rsidR="00BE0D6D" w:rsidRPr="00D271CA" w:rsidRDefault="00BE0D6D" w:rsidP="00D412F3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2365FC" w:rsidRPr="002365FC" w14:paraId="3B595789" w14:textId="77777777" w:rsidTr="00611D9E">
        <w:tc>
          <w:tcPr>
            <w:tcW w:w="2764" w:type="dxa"/>
          </w:tcPr>
          <w:p w14:paraId="24C143C3" w14:textId="406C311B" w:rsidR="002365FC" w:rsidRDefault="002365FC" w:rsidP="00D412F3">
            <w:pPr>
              <w:pStyle w:val="BodyText"/>
            </w:pPr>
            <w:r>
              <w:t>Port ID</w:t>
            </w:r>
          </w:p>
        </w:tc>
        <w:tc>
          <w:tcPr>
            <w:tcW w:w="6007" w:type="dxa"/>
          </w:tcPr>
          <w:p w14:paraId="25514F3B" w14:textId="44C036B7" w:rsidR="002365FC" w:rsidRDefault="002365FC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number that identifies a stream of messages. Default is 0.</w:t>
            </w:r>
          </w:p>
        </w:tc>
      </w:tr>
      <w:tr w:rsidR="002408B6" w:rsidRPr="003A6CB5" w14:paraId="143747E4" w14:textId="77777777" w:rsidTr="00611D9E">
        <w:tc>
          <w:tcPr>
            <w:tcW w:w="2764" w:type="dxa"/>
          </w:tcPr>
          <w:p w14:paraId="425F0D0B" w14:textId="77777777" w:rsidR="002408B6" w:rsidRDefault="00FA218F" w:rsidP="00D412F3">
            <w:pPr>
              <w:pStyle w:val="BodyText"/>
            </w:pPr>
            <w:proofErr w:type="spellStart"/>
            <w:r>
              <w:t>Arrowhead</w:t>
            </w:r>
            <w:proofErr w:type="spellEnd"/>
            <w:r w:rsidR="00526C1B">
              <w:t xml:space="preserve"> </w:t>
            </w:r>
            <w:r>
              <w:t>System</w:t>
            </w:r>
          </w:p>
        </w:tc>
        <w:tc>
          <w:tcPr>
            <w:tcW w:w="6007" w:type="dxa"/>
          </w:tcPr>
          <w:p w14:paraId="53844426" w14:textId="7DC7B138" w:rsidR="002408B6" w:rsidRPr="00821AD3" w:rsidRDefault="00611D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</w:t>
            </w:r>
            <w:r w:rsidR="003A6CB5">
              <w:rPr>
                <w:lang w:val="en-US"/>
              </w:rPr>
              <w:t>.</w:t>
            </w:r>
          </w:p>
        </w:tc>
      </w:tr>
      <w:tr w:rsidR="00FA218F" w:rsidRPr="003A6CB5" w14:paraId="00C3D822" w14:textId="77777777" w:rsidTr="00611D9E">
        <w:tc>
          <w:tcPr>
            <w:tcW w:w="2764" w:type="dxa"/>
          </w:tcPr>
          <w:p w14:paraId="27CDA064" w14:textId="77777777" w:rsidR="00FA218F" w:rsidRDefault="00611D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007" w:type="dxa"/>
          </w:tcPr>
          <w:p w14:paraId="168ED667" w14:textId="77777777" w:rsidR="00FA218F" w:rsidRPr="00821AD3" w:rsidRDefault="00FA218F" w:rsidP="00D412F3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 w:rsidR="00611D9E"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2"/>
    <w:bookmarkEnd w:id="3"/>
    <w:bookmarkEnd w:id="4"/>
    <w:p w14:paraId="7CCEB618" w14:textId="5487CBA7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 xml:space="preserve">Table 1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Store</w:t>
      </w:r>
    </w:p>
    <w:p w14:paraId="789CACC4" w14:textId="77777777" w:rsidR="003A6CB5" w:rsidRDefault="003A6CB5" w:rsidP="003A6CB5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3A6CB5" w14:paraId="65C63CE6" w14:textId="77777777" w:rsidTr="0076645B">
        <w:tc>
          <w:tcPr>
            <w:tcW w:w="1696" w:type="dxa"/>
            <w:shd w:val="clear" w:color="auto" w:fill="D9D9D9" w:themeFill="background1" w:themeFillShade="D9"/>
          </w:tcPr>
          <w:p w14:paraId="2D9CD902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lastRenderedPageBreak/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14:paraId="753DFAAA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3A6CB5" w:rsidRPr="00963E63" w14:paraId="27C8C26F" w14:textId="77777777" w:rsidTr="0076645B">
        <w:tc>
          <w:tcPr>
            <w:tcW w:w="1696" w:type="dxa"/>
          </w:tcPr>
          <w:p w14:paraId="011B2830" w14:textId="77777777" w:rsidR="003A6CB5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075" w:type="dxa"/>
          </w:tcPr>
          <w:p w14:paraId="09E16ABE" w14:textId="3A1B0531" w:rsidR="003A6CB5" w:rsidRPr="009840FA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  <w:r w:rsidR="00094F30">
              <w:rPr>
                <w:lang w:val="en-US"/>
              </w:rPr>
              <w:t>containing information if the pushed message was received correctly or not.</w:t>
            </w:r>
          </w:p>
        </w:tc>
      </w:tr>
    </w:tbl>
    <w:p w14:paraId="5BD7DF45" w14:textId="3DD829AE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proofErr w:type="spellStart"/>
      <w:r>
        <w:rPr>
          <w:lang w:val="en-US"/>
        </w:rPr>
        <w:t>Store</w:t>
      </w:r>
      <w:r>
        <w:rPr>
          <w:lang w:val="en-US"/>
        </w:rPr>
        <w:t>Response</w:t>
      </w:r>
      <w:proofErr w:type="spellEnd"/>
    </w:p>
    <w:p w14:paraId="52E99565" w14:textId="77777777" w:rsidR="003A6CB5" w:rsidRDefault="003A6CB5" w:rsidP="003A6CB5">
      <w:pPr>
        <w:pStyle w:val="BodyText"/>
        <w:rPr>
          <w:lang w:val="en-US"/>
        </w:rPr>
      </w:pPr>
    </w:p>
    <w:p w14:paraId="744731FE" w14:textId="77777777" w:rsidR="00496684" w:rsidRPr="00F87F2C" w:rsidRDefault="00496684" w:rsidP="00D412F3">
      <w:pPr>
        <w:pStyle w:val="BodyText"/>
        <w:rPr>
          <w:lang w:val="en-US"/>
        </w:rPr>
      </w:pPr>
    </w:p>
    <w:p w14:paraId="6A55CC77" w14:textId="77777777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7891EBE3" w14:textId="5EE01365" w:rsidR="007740F4" w:rsidRPr="007740F4" w:rsidRDefault="007740F4" w:rsidP="007740F4">
      <w:pPr>
        <w:pStyle w:val="BodyText"/>
        <w:rPr>
          <w:lang w:val="en-US" w:eastAsia="en-US"/>
        </w:rPr>
      </w:pPr>
      <w:r>
        <w:rPr>
          <w:lang w:val="en-US" w:eastAsia="en-US"/>
        </w:rPr>
        <w:t>The Historian service must run on a sufficiently powerful host that provides enough storage and processing capacity for the number of clients that are using it.</w:t>
      </w:r>
      <w:r w:rsidR="002365FC">
        <w:rPr>
          <w:lang w:val="en-US" w:eastAsia="en-US"/>
        </w:rPr>
        <w:t xml:space="preserve"> A database must also be installed and properly configured.</w:t>
      </w:r>
    </w:p>
    <w:p w14:paraId="11134A92" w14:textId="77777777"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2C20741E" w14:textId="77777777" w:rsidR="007772C4" w:rsidRPr="007772C4" w:rsidRDefault="007772C4" w:rsidP="007772C4">
      <w:pPr>
        <w:pStyle w:val="BodyText"/>
        <w:rPr>
          <w:lang w:val="en-US" w:eastAsia="en-US"/>
        </w:rPr>
      </w:pPr>
    </w:p>
    <w:p w14:paraId="74137BC3" w14:textId="77777777" w:rsidR="00105116" w:rsidRPr="002C447C" w:rsidRDefault="00105116" w:rsidP="00105116">
      <w:pPr>
        <w:pStyle w:val="Title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14:paraId="2A7FD204" w14:textId="77777777" w:rsidR="00105116" w:rsidRPr="002C447C" w:rsidRDefault="00105116" w:rsidP="00105116">
      <w:pPr>
        <w:pStyle w:val="Heading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14:paraId="7F224247" w14:textId="77777777" w:rsidTr="002408B6">
        <w:tc>
          <w:tcPr>
            <w:tcW w:w="668" w:type="dxa"/>
            <w:shd w:val="clear" w:color="auto" w:fill="BFBFBF" w:themeFill="background1" w:themeFillShade="BF"/>
          </w:tcPr>
          <w:p w14:paraId="04A8A5C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54EC208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A8AA1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3E92266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2306" w:type="dxa"/>
            <w:shd w:val="clear" w:color="auto" w:fill="BFBFBF" w:themeFill="background1" w:themeFillShade="BF"/>
          </w:tcPr>
          <w:p w14:paraId="07D7DC1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613DA3" w:rsidRPr="00BF0D7D" w14:paraId="4DDEAA33" w14:textId="77777777" w:rsidTr="002408B6">
        <w:tc>
          <w:tcPr>
            <w:tcW w:w="668" w:type="dxa"/>
          </w:tcPr>
          <w:p w14:paraId="60559048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14:paraId="4D8D08FA" w14:textId="77777777" w:rsidR="00613DA3" w:rsidRDefault="00613DA3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14:paraId="369E2B19" w14:textId="61F7CCEC" w:rsidR="00613DA3" w:rsidRDefault="003E363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AF0158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101" w:type="dxa"/>
          </w:tcPr>
          <w:p w14:paraId="6CE83479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6" w:type="dxa"/>
          </w:tcPr>
          <w:p w14:paraId="2331F05B" w14:textId="77777777" w:rsidR="00613DA3" w:rsidRDefault="006D773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A6605" w:rsidRPr="00BF0D7D" w14:paraId="02EC156E" w14:textId="77777777" w:rsidTr="002408B6">
        <w:tc>
          <w:tcPr>
            <w:tcW w:w="668" w:type="dxa"/>
          </w:tcPr>
          <w:p w14:paraId="723449E1" w14:textId="2BF092AD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14:paraId="5B033765" w14:textId="5A312172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13" w:type="dxa"/>
          </w:tcPr>
          <w:p w14:paraId="257104DF" w14:textId="70963A49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101" w:type="dxa"/>
          </w:tcPr>
          <w:p w14:paraId="7BD4970E" w14:textId="27F34FC8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description</w:t>
            </w:r>
            <w:proofErr w:type="spellEnd"/>
          </w:p>
        </w:tc>
        <w:tc>
          <w:tcPr>
            <w:tcW w:w="2306" w:type="dxa"/>
          </w:tcPr>
          <w:p w14:paraId="25B3EF32" w14:textId="6F4F3AEE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AF0158" w:rsidRPr="00BF0D7D" w14:paraId="2472A43E" w14:textId="77777777" w:rsidTr="002408B6">
        <w:tc>
          <w:tcPr>
            <w:tcW w:w="668" w:type="dxa"/>
          </w:tcPr>
          <w:p w14:paraId="12DA53EC" w14:textId="5D13A3AE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14:paraId="5CD243AC" w14:textId="77777777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14:paraId="097B0D81" w14:textId="77777777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14:paraId="50C1D68B" w14:textId="77777777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14:paraId="375073AE" w14:textId="77777777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FEBC48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889ED2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2354BFEB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E5BB73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90FF8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48A8384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8850D1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4A059E83" w14:textId="77777777" w:rsidTr="00053044">
        <w:tc>
          <w:tcPr>
            <w:tcW w:w="674" w:type="dxa"/>
          </w:tcPr>
          <w:p w14:paraId="05535EA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A62328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43988C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E40764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2A6A1A20" w14:textId="77777777" w:rsidTr="00053044">
        <w:tc>
          <w:tcPr>
            <w:tcW w:w="674" w:type="dxa"/>
          </w:tcPr>
          <w:p w14:paraId="549EEDF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01B150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A02D5F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9D7E4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791537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172FC5C9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96699" w14:textId="77777777" w:rsidR="005423EB" w:rsidRDefault="005423EB" w:rsidP="00252D9B">
      <w:r>
        <w:separator/>
      </w:r>
    </w:p>
  </w:endnote>
  <w:endnote w:type="continuationSeparator" w:id="0">
    <w:p w14:paraId="1D3D80E4" w14:textId="77777777" w:rsidR="005423EB" w:rsidRDefault="005423E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7098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DC9D89" wp14:editId="1394965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8F3DC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E700881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B02FE9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5CED32B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65968E4" wp14:editId="6F19DD6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2458746D" w14:textId="77777777" w:rsidR="003C4685" w:rsidRDefault="003C4685">
    <w:pPr>
      <w:pStyle w:val="Footer"/>
    </w:pPr>
  </w:p>
  <w:p w14:paraId="70774127" w14:textId="77777777" w:rsidR="003C4685" w:rsidRDefault="003C4685">
    <w:pPr>
      <w:pStyle w:val="Footer"/>
    </w:pPr>
  </w:p>
  <w:p w14:paraId="2A0B60EB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90F4" wp14:editId="371BBBD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86BD3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62D5ED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9C01C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CFCCE1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E019007" wp14:editId="5CFF387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FAA1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C4A131" wp14:editId="2268B10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EE0BB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E60197C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BE82B0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2A86F3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55C971D" wp14:editId="6C1DFC2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26422" w14:textId="77777777" w:rsidR="005423EB" w:rsidRDefault="005423EB" w:rsidP="00252D9B">
      <w:r>
        <w:separator/>
      </w:r>
    </w:p>
  </w:footnote>
  <w:footnote w:type="continuationSeparator" w:id="0">
    <w:p w14:paraId="12BFFF1B" w14:textId="77777777" w:rsidR="005423EB" w:rsidRDefault="005423E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C02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2B70831" wp14:editId="52C22A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5A7CD43" w14:textId="77777777" w:rsidTr="003C4685">
      <w:tc>
        <w:tcPr>
          <w:tcW w:w="5093" w:type="dxa"/>
        </w:tcPr>
        <w:p w14:paraId="2CDD6B3C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67ADF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3588EBE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0CE4E89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2480BC0B" w14:textId="77777777" w:rsidTr="003C4685">
      <w:tc>
        <w:tcPr>
          <w:tcW w:w="5093" w:type="dxa"/>
        </w:tcPr>
        <w:p w14:paraId="717A67F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FF36CC2" w14:textId="30DE9335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A6CB5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8A03C66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639DA83" w14:textId="297C672F" w:rsidR="003C4685" w:rsidRPr="00051C46" w:rsidRDefault="00AF0158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 d2</w:t>
              </w:r>
            </w:p>
          </w:sdtContent>
        </w:sdt>
      </w:tc>
    </w:tr>
    <w:tr w:rsidR="003C4685" w:rsidRPr="00F87F2C" w14:paraId="0650C51F" w14:textId="77777777" w:rsidTr="003C4685">
      <w:tc>
        <w:tcPr>
          <w:tcW w:w="5093" w:type="dxa"/>
        </w:tcPr>
        <w:p w14:paraId="79BAAD90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9A156AA" w14:textId="77777777" w:rsidR="003C4685" w:rsidRPr="00C92FAF" w:rsidRDefault="00821AD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0D867A39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B0B949A" w14:textId="77777777" w:rsidR="003C4685" w:rsidRPr="00F87F2C" w:rsidRDefault="00821AD3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55EE6D51" w14:textId="77777777" w:rsidTr="003C4685">
      <w:tc>
        <w:tcPr>
          <w:tcW w:w="5093" w:type="dxa"/>
        </w:tcPr>
        <w:p w14:paraId="63A6DC66" w14:textId="77777777" w:rsidR="003C4685" w:rsidRPr="00821AD3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21AD3">
            <w:rPr>
              <w:rFonts w:asciiTheme="majorHAnsi" w:hAnsiTheme="majorHAnsi"/>
              <w:sz w:val="16"/>
              <w:szCs w:val="18"/>
            </w:rPr>
            <w:t>Contact</w:t>
          </w:r>
        </w:p>
        <w:p w14:paraId="1362205B" w14:textId="77777777" w:rsidR="003C4685" w:rsidRPr="00821AD3" w:rsidRDefault="005423EB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21AD3" w:rsidRPr="00821AD3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21AD3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367FFABB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6C2B032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E49FA2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14554A2C" w14:textId="77777777" w:rsidTr="00F034F3">
      <w:tc>
        <w:tcPr>
          <w:tcW w:w="4350" w:type="dxa"/>
        </w:tcPr>
        <w:p w14:paraId="224AAB0E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910AE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485B4EED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EFB73B" w14:textId="698E8237"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  <w:r w:rsidR="00AF0158">
                <w:rPr>
                  <w:rFonts w:asciiTheme="majorHAnsi" w:hAnsiTheme="majorHAnsi"/>
                  <w:sz w:val="18"/>
                  <w:szCs w:val="18"/>
                </w:rPr>
                <w:t xml:space="preserve"> d2</w:t>
              </w:r>
            </w:p>
          </w:sdtContent>
        </w:sdt>
      </w:tc>
    </w:tr>
    <w:tr w:rsidR="003C4685" w:rsidRPr="00051C46" w14:paraId="7EF43016" w14:textId="77777777" w:rsidTr="00F034F3">
      <w:tc>
        <w:tcPr>
          <w:tcW w:w="4350" w:type="dxa"/>
        </w:tcPr>
        <w:p w14:paraId="270B37A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462C7F3" w14:textId="64D5023A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A6CB5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D9DA8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AU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5B5EA8F" w14:textId="77777777" w:rsidR="003C4685" w:rsidRPr="00051C46" w:rsidRDefault="00821AD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CD35DC">
                <w:rPr>
                  <w:rFonts w:asciiTheme="majorHAnsi" w:hAnsiTheme="majorHAnsi"/>
                  <w:sz w:val="18"/>
                  <w:szCs w:val="18"/>
                  <w:lang w:val="en-AU"/>
                </w:rPr>
                <w:t>For approval</w:t>
              </w:r>
            </w:p>
          </w:sdtContent>
        </w:sdt>
      </w:tc>
    </w:tr>
    <w:tr w:rsidR="003C4685" w:rsidRPr="00051C46" w14:paraId="2A7D8CCF" w14:textId="77777777" w:rsidTr="00F034F3">
      <w:tc>
        <w:tcPr>
          <w:tcW w:w="4350" w:type="dxa"/>
        </w:tcPr>
        <w:p w14:paraId="78E5A869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D7ABE0E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8D9E6F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2D8FB233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6269BA7" wp14:editId="522E2EC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0317"/>
    <w:rsid w:val="00071587"/>
    <w:rsid w:val="00080E87"/>
    <w:rsid w:val="00081ECA"/>
    <w:rsid w:val="00091AC3"/>
    <w:rsid w:val="00094F30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6EC5"/>
    <w:rsid w:val="001A70EB"/>
    <w:rsid w:val="001A75A1"/>
    <w:rsid w:val="001C0EB1"/>
    <w:rsid w:val="001D3BA9"/>
    <w:rsid w:val="001D7B84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365FC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275B6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A6CB5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35D9"/>
    <w:rsid w:val="00405F21"/>
    <w:rsid w:val="00405FAF"/>
    <w:rsid w:val="00427117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4EE7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6C1B"/>
    <w:rsid w:val="00527396"/>
    <w:rsid w:val="005302D5"/>
    <w:rsid w:val="00530E37"/>
    <w:rsid w:val="00534C02"/>
    <w:rsid w:val="005423EB"/>
    <w:rsid w:val="00543D1D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3D31"/>
    <w:rsid w:val="006049F3"/>
    <w:rsid w:val="00604A60"/>
    <w:rsid w:val="00611D9E"/>
    <w:rsid w:val="00613DA3"/>
    <w:rsid w:val="00632D15"/>
    <w:rsid w:val="00656467"/>
    <w:rsid w:val="00675CC4"/>
    <w:rsid w:val="0069254F"/>
    <w:rsid w:val="006A0655"/>
    <w:rsid w:val="006A60D0"/>
    <w:rsid w:val="006B782B"/>
    <w:rsid w:val="006C0348"/>
    <w:rsid w:val="006C7BA9"/>
    <w:rsid w:val="006D773D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0F4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21AD3"/>
    <w:rsid w:val="008355B4"/>
    <w:rsid w:val="00835925"/>
    <w:rsid w:val="008568F4"/>
    <w:rsid w:val="00860543"/>
    <w:rsid w:val="00862F26"/>
    <w:rsid w:val="0087560A"/>
    <w:rsid w:val="00876629"/>
    <w:rsid w:val="00893B35"/>
    <w:rsid w:val="00894DDE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4C15"/>
    <w:rsid w:val="00A16EF6"/>
    <w:rsid w:val="00A27991"/>
    <w:rsid w:val="00A4046D"/>
    <w:rsid w:val="00A45B40"/>
    <w:rsid w:val="00A52DF5"/>
    <w:rsid w:val="00A5462F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18F9"/>
    <w:rsid w:val="00AE50BA"/>
    <w:rsid w:val="00AF0158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A6605"/>
    <w:rsid w:val="00BB58EE"/>
    <w:rsid w:val="00BC537E"/>
    <w:rsid w:val="00BE0D6D"/>
    <w:rsid w:val="00BE135C"/>
    <w:rsid w:val="00BE694F"/>
    <w:rsid w:val="00BF0329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D35DC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7036F"/>
    <w:rsid w:val="00D87EB7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25C2A"/>
    <w:rsid w:val="00E32D83"/>
    <w:rsid w:val="00E341D6"/>
    <w:rsid w:val="00E74820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352F2"/>
    <w:rsid w:val="00F41EF4"/>
    <w:rsid w:val="00F42F0D"/>
    <w:rsid w:val="00F44288"/>
    <w:rsid w:val="00F5424E"/>
    <w:rsid w:val="00F56FA2"/>
    <w:rsid w:val="00F758D5"/>
    <w:rsid w:val="00F86307"/>
    <w:rsid w:val="00F87F2C"/>
    <w:rsid w:val="00FA218F"/>
    <w:rsid w:val="00FB006E"/>
    <w:rsid w:val="00FB0796"/>
    <w:rsid w:val="00FB19B9"/>
    <w:rsid w:val="00FB372E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7C93A8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6E3F"/>
    <w:rsid w:val="000B3F89"/>
    <w:rsid w:val="0014259E"/>
    <w:rsid w:val="001776E7"/>
    <w:rsid w:val="001A02F1"/>
    <w:rsid w:val="0023546C"/>
    <w:rsid w:val="0037760B"/>
    <w:rsid w:val="008875F2"/>
    <w:rsid w:val="00AE5D66"/>
    <w:rsid w:val="00B12EC8"/>
    <w:rsid w:val="00B269D8"/>
    <w:rsid w:val="00C8058D"/>
    <w:rsid w:val="00CF270A"/>
    <w:rsid w:val="00D84487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40D2F2-6515-9B44-AB35-43C5DD3A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3.2\M2\ServiceRegistry\Arrowhead SD Service Description v1.1.dotx</Template>
  <TotalTime>328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EventSubscription Service SD</vt:lpstr>
      <vt:lpstr>AuthorizationControl Service SD</vt:lpstr>
      <vt:lpstr>[Title]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SD</dc:title>
  <dc:creator>Hegedűs Csaba</dc:creator>
  <cp:lastModifiedBy>Microsoft Office User</cp:lastModifiedBy>
  <cp:revision>50</cp:revision>
  <cp:lastPrinted>2013-11-27T17:29:00Z</cp:lastPrinted>
  <dcterms:created xsi:type="dcterms:W3CDTF">2017-09-29T11:49:00Z</dcterms:created>
  <dcterms:modified xsi:type="dcterms:W3CDTF">2018-10-30T09:05:00Z</dcterms:modified>
  <cp:category>G4.0 d2</cp:category>
  <cp:contentStatus>For approval</cp:contentStatus>
</cp:coreProperties>
</file>