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hAnsiTheme="majorHAnsi" w:cstheme="majorHAnsi"/>
          <w:sz w:val="48"/>
          <w:szCs w:val="48"/>
          <w:lang w:val="en-US"/>
        </w:rPr>
        <w:alias w:val="Titel"/>
        <w:tag w:val=""/>
        <w:id w:val="1567214192"/>
        <w:placeholder>
          <w:docPart w:val="06D22E4A51B44DB3ADE101D886A6C05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B231B1" w:rsidRPr="00C92FAF" w:rsidRDefault="000A092B" w:rsidP="00D412F3">
          <w:pPr>
            <w:pStyle w:val="Szvegtrzs"/>
            <w:rPr>
              <w:noProof/>
            </w:rPr>
          </w:pPr>
          <w:proofErr w:type="spellStart"/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StoreManagement</w:t>
          </w:r>
          <w:proofErr w:type="spellEnd"/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SD</w:t>
          </w:r>
        </w:p>
      </w:sdtContent>
    </w:sdt>
    <w:p w:rsidR="003C4685" w:rsidRDefault="003C4685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771E51" w:rsidRDefault="00C01638" w:rsidP="00D304E5">
      <w:pPr>
        <w:rPr>
          <w:lang w:val="en-US"/>
        </w:rPr>
        <w:sectPr w:rsidR="00945E96" w:rsidRPr="00771E51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4F137A" w:rsidRDefault="004F137A" w:rsidP="00A87478">
                            <w:pPr>
                              <w:rPr>
                                <w:sz w:val="22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</w:t>
                            </w:r>
                            <w:proofErr w:type="spellStart"/>
                            <w:r w:rsidR="000A092B">
                              <w:rPr>
                                <w:sz w:val="22"/>
                                <w:szCs w:val="22"/>
                                <w:lang w:val="en-US"/>
                              </w:rPr>
                              <w:t>StoreManagement</w:t>
                            </w:r>
                            <w:proofErr w:type="spellEnd"/>
                            <w:r w:rsidR="004005C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Service 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>functionality</w:t>
                            </w:r>
                            <w:r w:rsidR="003E3635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within Arrowhead generation 4.0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" filled="f" stroked="f">
                <v:textbox inset="0,0,0,0">
                  <w:txbxContent>
                    <w:p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4F137A" w:rsidRDefault="004F137A" w:rsidP="00A87478">
                      <w:pPr>
                        <w:rPr>
                          <w:sz w:val="22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</w:t>
                      </w:r>
                      <w:proofErr w:type="spellStart"/>
                      <w:r w:rsidR="000A092B">
                        <w:rPr>
                          <w:sz w:val="22"/>
                          <w:szCs w:val="22"/>
                          <w:lang w:val="en-US"/>
                        </w:rPr>
                        <w:t>StoreManagement</w:t>
                      </w:r>
                      <w:proofErr w:type="spellEnd"/>
                      <w:r w:rsidR="004005C6">
                        <w:rPr>
                          <w:sz w:val="22"/>
                          <w:szCs w:val="22"/>
                          <w:lang w:val="en-US"/>
                        </w:rPr>
                        <w:t xml:space="preserve"> Service 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>functionality</w:t>
                      </w:r>
                      <w:r w:rsidR="003E3635">
                        <w:rPr>
                          <w:sz w:val="22"/>
                          <w:szCs w:val="22"/>
                          <w:lang w:val="en-US"/>
                        </w:rPr>
                        <w:t xml:space="preserve"> within Arrowhead generation 4.0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107310" w:rsidP="002C447C">
      <w:pPr>
        <w:pStyle w:val="Cm"/>
        <w:rPr>
          <w:lang w:val="en-US"/>
        </w:rPr>
      </w:pPr>
      <w:r>
        <w:rPr>
          <w:lang w:val="en-US"/>
        </w:rPr>
        <w:lastRenderedPageBreak/>
        <w:t xml:space="preserve">Service Description </w:t>
      </w:r>
      <w:r w:rsidR="009560BA">
        <w:rPr>
          <w:lang w:val="en-US"/>
        </w:rPr>
        <w:t>Overview</w:t>
      </w:r>
    </w:p>
    <w:p w:rsidR="003D47C8" w:rsidRDefault="00570CA9" w:rsidP="00D412F3">
      <w:pPr>
        <w:pStyle w:val="Szvegtrzs"/>
        <w:rPr>
          <w:noProof/>
          <w:lang w:val="en-US"/>
        </w:rPr>
      </w:pPr>
      <w:r>
        <w:rPr>
          <w:noProof/>
          <w:lang w:val="en-US"/>
        </w:rPr>
        <w:t xml:space="preserve">The </w:t>
      </w:r>
      <w:r w:rsidR="000A092B">
        <w:rPr>
          <w:noProof/>
          <w:sz w:val="22"/>
          <w:szCs w:val="22"/>
          <w:lang w:val="en-US"/>
        </w:rPr>
        <w:t xml:space="preserve">StoreManagement </w:t>
      </w:r>
      <w:r w:rsidR="000A092B">
        <w:rPr>
          <w:noProof/>
          <w:lang w:val="en-US"/>
        </w:rPr>
        <w:t>Service provides 4</w:t>
      </w:r>
      <w:r>
        <w:rPr>
          <w:noProof/>
          <w:lang w:val="en-US"/>
        </w:rPr>
        <w:t xml:space="preserve"> different interfaces </w:t>
      </w:r>
      <w:r w:rsidR="001D7B84">
        <w:rPr>
          <w:noProof/>
          <w:lang w:val="en-US"/>
        </w:rPr>
        <w:t xml:space="preserve">to look up </w:t>
      </w:r>
      <w:r w:rsidR="000A092B">
        <w:rPr>
          <w:noProof/>
          <w:lang w:val="en-US"/>
        </w:rPr>
        <w:t>Orchestration Store entries</w:t>
      </w:r>
      <w:r w:rsidR="001D7B84">
        <w:rPr>
          <w:noProof/>
          <w:lang w:val="en-US"/>
        </w:rPr>
        <w:t>:</w:t>
      </w:r>
    </w:p>
    <w:p w:rsidR="000A092B" w:rsidRDefault="000A092B" w:rsidP="000A092B">
      <w:pPr>
        <w:pStyle w:val="Szvegtrzs"/>
        <w:numPr>
          <w:ilvl w:val="0"/>
          <w:numId w:val="8"/>
        </w:numPr>
        <w:rPr>
          <w:noProof/>
          <w:lang w:val="en-US"/>
        </w:rPr>
      </w:pPr>
      <w:r>
        <w:rPr>
          <w:noProof/>
          <w:lang w:val="en-US"/>
        </w:rPr>
        <w:t>Get default Store entries for a Consumer (based on path parameter)</w:t>
      </w:r>
    </w:p>
    <w:p w:rsidR="000A092B" w:rsidRDefault="000A092B" w:rsidP="000A092B">
      <w:pPr>
        <w:pStyle w:val="Szvegtrzs"/>
        <w:numPr>
          <w:ilvl w:val="0"/>
          <w:numId w:val="8"/>
        </w:numPr>
        <w:rPr>
          <w:noProof/>
          <w:lang w:val="en-US"/>
        </w:rPr>
      </w:pPr>
      <w:r>
        <w:rPr>
          <w:noProof/>
          <w:lang w:val="en-US"/>
        </w:rPr>
        <w:t>Get Store entries for a Consumer/Servic</w:t>
      </w:r>
      <w:bookmarkStart w:id="0" w:name="_GoBack"/>
      <w:bookmarkEnd w:id="0"/>
      <w:r>
        <w:rPr>
          <w:noProof/>
          <w:lang w:val="en-US"/>
        </w:rPr>
        <w:t>e pair (based on path parameter)</w:t>
      </w:r>
    </w:p>
    <w:p w:rsidR="000A092B" w:rsidRDefault="000A092B" w:rsidP="000A092B">
      <w:pPr>
        <w:pStyle w:val="Szvegtrzs"/>
        <w:numPr>
          <w:ilvl w:val="0"/>
          <w:numId w:val="8"/>
        </w:numPr>
        <w:rPr>
          <w:noProof/>
          <w:lang w:val="en-US"/>
        </w:rPr>
      </w:pPr>
      <w:r>
        <w:rPr>
          <w:noProof/>
          <w:lang w:val="en-US"/>
        </w:rPr>
        <w:t xml:space="preserve">Get default Store entries for a Consumer (based on </w:t>
      </w:r>
      <w:r>
        <w:rPr>
          <w:noProof/>
          <w:lang w:val="en-US"/>
        </w:rPr>
        <w:t>client certificate</w:t>
      </w:r>
      <w:r>
        <w:rPr>
          <w:noProof/>
          <w:lang w:val="en-US"/>
        </w:rPr>
        <w:t>)</w:t>
      </w:r>
    </w:p>
    <w:p w:rsidR="000A092B" w:rsidRPr="00C23E4C" w:rsidRDefault="000A092B" w:rsidP="00C23E4C">
      <w:pPr>
        <w:pStyle w:val="Szvegtrzs"/>
        <w:numPr>
          <w:ilvl w:val="0"/>
          <w:numId w:val="8"/>
        </w:numPr>
        <w:rPr>
          <w:noProof/>
          <w:lang w:val="en-US"/>
        </w:rPr>
      </w:pPr>
      <w:r>
        <w:rPr>
          <w:noProof/>
          <w:lang w:val="en-US"/>
        </w:rPr>
        <w:t xml:space="preserve">Get Store entries for a Consumer/Service pair (based on </w:t>
      </w:r>
      <w:r>
        <w:rPr>
          <w:noProof/>
          <w:lang w:val="en-US"/>
        </w:rPr>
        <w:t>client certificate and path parameter</w:t>
      </w:r>
      <w:r>
        <w:rPr>
          <w:noProof/>
          <w:lang w:val="en-US"/>
        </w:rPr>
        <w:t>)</w:t>
      </w:r>
    </w:p>
    <w:p w:rsidR="00926041" w:rsidRDefault="00926041" w:rsidP="00926041">
      <w:pPr>
        <w:pStyle w:val="Cm"/>
        <w:rPr>
          <w:noProof/>
          <w:lang w:val="en-US"/>
        </w:rPr>
      </w:pPr>
      <w:r>
        <w:rPr>
          <w:noProof/>
          <w:lang w:val="en-US"/>
        </w:rPr>
        <w:t>Abstract Interfaces</w:t>
      </w:r>
    </w:p>
    <w:p w:rsidR="00DD4551" w:rsidRPr="00B4590F" w:rsidRDefault="000A092B" w:rsidP="00DD4551">
      <w:pPr>
        <w:pStyle w:val="Szvegtrzs"/>
        <w:rPr>
          <w:noProof/>
          <w:sz w:val="32"/>
          <w:lang w:eastAsia="en-US"/>
        </w:rPr>
      </w:pPr>
      <w:r>
        <w:rPr>
          <w:noProof/>
          <w:lang w:val="en-US" w:eastAsia="en-US"/>
        </w:rPr>
        <w:t>All 4 interfaces are implemented with HTTP GET requests (meaning there is no request body), and all 4 return a list of OrchestrationStore entries from the database.</w:t>
      </w:r>
    </w:p>
    <w:p w:rsidR="00926041" w:rsidRDefault="00926041" w:rsidP="00926041">
      <w:pPr>
        <w:pStyle w:val="Cm"/>
        <w:rPr>
          <w:lang w:val="en-US"/>
        </w:rPr>
      </w:pPr>
      <w:r>
        <w:rPr>
          <w:lang w:val="en-US"/>
        </w:rPr>
        <w:t>Abstract Information Model</w:t>
      </w:r>
    </w:p>
    <w:p w:rsidR="003857EB" w:rsidRPr="00C23E4C" w:rsidRDefault="00A77CE5" w:rsidP="00D412F3">
      <w:pPr>
        <w:pStyle w:val="Szvegtrzs"/>
        <w:rPr>
          <w:sz w:val="22"/>
          <w:lang w:val="en-US"/>
        </w:rPr>
      </w:pPr>
      <w:r w:rsidRPr="00C23E4C">
        <w:rPr>
          <w:sz w:val="22"/>
          <w:lang w:val="en-US"/>
        </w:rPr>
        <w:t xml:space="preserve">An </w:t>
      </w:r>
      <w:proofErr w:type="spellStart"/>
      <w:r w:rsidR="0018771D" w:rsidRPr="00C23E4C">
        <w:rPr>
          <w:sz w:val="22"/>
          <w:lang w:val="en-US"/>
        </w:rPr>
        <w:t>OrchestrationStore</w:t>
      </w:r>
      <w:proofErr w:type="spellEnd"/>
      <w:r w:rsidR="0018771D" w:rsidRPr="00C23E4C">
        <w:rPr>
          <w:sz w:val="22"/>
          <w:lang w:val="en-US"/>
        </w:rPr>
        <w:t xml:space="preserve"> entry</w:t>
      </w:r>
      <w:r w:rsidRPr="00C23E4C">
        <w:rPr>
          <w:sz w:val="22"/>
          <w:lang w:val="en-US"/>
        </w:rPr>
        <w:t xml:space="preserve"> </w:t>
      </w:r>
      <w:r w:rsidR="002408B6" w:rsidRPr="00C23E4C">
        <w:rPr>
          <w:sz w:val="22"/>
          <w:lang w:val="en-US"/>
        </w:rPr>
        <w:t>contains the following inform</w:t>
      </w:r>
      <w:r w:rsidR="005A7D10" w:rsidRPr="00C23E4C">
        <w:rPr>
          <w:sz w:val="22"/>
          <w:lang w:val="en-US"/>
        </w:rPr>
        <w:t>ation, as presented in Table 1.</w:t>
      </w:r>
    </w:p>
    <w:p w:rsidR="00B4590F" w:rsidRPr="00F87F2C" w:rsidRDefault="00B4590F" w:rsidP="00D412F3">
      <w:pPr>
        <w:pStyle w:val="Szvegtrzs"/>
        <w:rPr>
          <w:lang w:val="en-US"/>
        </w:rPr>
      </w:pPr>
    </w:p>
    <w:p w:rsidR="004F137A" w:rsidRPr="00F87F2C" w:rsidRDefault="004F137A" w:rsidP="004F137A">
      <w:pPr>
        <w:pStyle w:val="Kpalrs"/>
        <w:rPr>
          <w:lang w:val="en-US"/>
        </w:rPr>
      </w:pPr>
      <w:bookmarkStart w:id="1" w:name="OLE_LINK4"/>
      <w:r w:rsidRPr="00F87F2C">
        <w:rPr>
          <w:lang w:val="en-US"/>
        </w:rPr>
        <w:t xml:space="preserve">Table </w:t>
      </w:r>
      <w:r w:rsidR="00CE7A02">
        <w:fldChar w:fldCharType="begin"/>
      </w:r>
      <w:r w:rsidR="00AC0EF5" w:rsidRPr="00F87F2C">
        <w:rPr>
          <w:lang w:val="en-US"/>
        </w:rPr>
        <w:instrText xml:space="preserve"> SEQ Table \* ARABIC </w:instrText>
      </w:r>
      <w:r w:rsidR="00CE7A02">
        <w:fldChar w:fldCharType="separate"/>
      </w:r>
      <w:r w:rsidR="00A87478">
        <w:rPr>
          <w:noProof/>
          <w:lang w:val="en-US"/>
        </w:rPr>
        <w:t>1</w:t>
      </w:r>
      <w:r w:rsidR="00CE7A02">
        <w:rPr>
          <w:noProof/>
        </w:rPr>
        <w:fldChar w:fldCharType="end"/>
      </w:r>
      <w:r w:rsidRPr="00F87F2C">
        <w:rPr>
          <w:lang w:val="en-US"/>
        </w:rPr>
        <w:t xml:space="preserve"> </w:t>
      </w:r>
      <w:proofErr w:type="spellStart"/>
      <w:r w:rsidR="0018771D">
        <w:rPr>
          <w:lang w:val="en-US"/>
        </w:rPr>
        <w:t>OrchestrationStore</w:t>
      </w:r>
      <w:proofErr w:type="spellEnd"/>
      <w:r w:rsidR="007772C4">
        <w:rPr>
          <w:lang w:val="en-US"/>
        </w:rPr>
        <w:t xml:space="preserve"> </w:t>
      </w:r>
      <w:r w:rsidRPr="00F87F2C">
        <w:rPr>
          <w:lang w:val="en-US"/>
        </w:rPr>
        <w:t>type description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702"/>
        <w:gridCol w:w="6069"/>
      </w:tblGrid>
      <w:tr w:rsidR="00BE0D6D" w:rsidRPr="003D47C8" w:rsidTr="00377CB6">
        <w:tc>
          <w:tcPr>
            <w:tcW w:w="2702" w:type="dxa"/>
            <w:shd w:val="clear" w:color="auto" w:fill="D9D9D9" w:themeFill="background1" w:themeFillShade="D9"/>
          </w:tcPr>
          <w:p w:rsidR="00BE0D6D" w:rsidRPr="00D271CA" w:rsidRDefault="00BE0D6D" w:rsidP="00D412F3">
            <w:pPr>
              <w:pStyle w:val="Szvegtrzs"/>
              <w:rPr>
                <w:b/>
              </w:rPr>
            </w:pPr>
            <w:bookmarkStart w:id="2" w:name="OLE_LINK1"/>
            <w:bookmarkStart w:id="3" w:name="OLE_LINK2"/>
            <w:bookmarkStart w:id="4" w:name="OLE_LINK3"/>
            <w:bookmarkEnd w:id="1"/>
            <w:r w:rsidRPr="00D271CA">
              <w:rPr>
                <w:b/>
              </w:rPr>
              <w:t>Field</w:t>
            </w:r>
          </w:p>
        </w:tc>
        <w:tc>
          <w:tcPr>
            <w:tcW w:w="6069" w:type="dxa"/>
            <w:shd w:val="clear" w:color="auto" w:fill="D9D9D9" w:themeFill="background1" w:themeFillShade="D9"/>
          </w:tcPr>
          <w:p w:rsidR="00BE0D6D" w:rsidRPr="00D271CA" w:rsidRDefault="00BE0D6D" w:rsidP="00D412F3">
            <w:pPr>
              <w:pStyle w:val="Szvegtrzs"/>
              <w:rPr>
                <w:b/>
              </w:rPr>
            </w:pPr>
            <w:r w:rsidRPr="00D271CA">
              <w:rPr>
                <w:b/>
              </w:rPr>
              <w:t>Description</w:t>
            </w:r>
          </w:p>
        </w:tc>
      </w:tr>
      <w:tr w:rsidR="003857EB" w:rsidRPr="003D47C8" w:rsidTr="00377CB6">
        <w:tc>
          <w:tcPr>
            <w:tcW w:w="2702" w:type="dxa"/>
          </w:tcPr>
          <w:p w:rsidR="003857EB" w:rsidRPr="003D47C8" w:rsidRDefault="009E6527" w:rsidP="00D412F3">
            <w:pPr>
              <w:pStyle w:val="Szvegtrzs"/>
            </w:pPr>
            <w:r>
              <w:t>Service</w:t>
            </w:r>
            <w:r w:rsidR="00377CB6">
              <w:t xml:space="preserve">: </w:t>
            </w:r>
            <w:r>
              <w:t>ArrowheadService</w:t>
            </w:r>
          </w:p>
        </w:tc>
        <w:tc>
          <w:tcPr>
            <w:tcW w:w="6069" w:type="dxa"/>
          </w:tcPr>
          <w:p w:rsidR="003857EB" w:rsidRPr="003D47C8" w:rsidRDefault="00DE58E7" w:rsidP="00D412F3">
            <w:pPr>
              <w:pStyle w:val="Szvegtrzs"/>
            </w:pPr>
            <w:r>
              <w:t>The Service that needs to be consumed</w:t>
            </w:r>
          </w:p>
        </w:tc>
      </w:tr>
      <w:tr w:rsidR="002408B6" w:rsidRPr="003D47C8" w:rsidTr="00377CB6">
        <w:tc>
          <w:tcPr>
            <w:tcW w:w="2702" w:type="dxa"/>
          </w:tcPr>
          <w:p w:rsidR="002408B6" w:rsidRDefault="009E6527" w:rsidP="00D412F3">
            <w:pPr>
              <w:pStyle w:val="Szvegtrzs"/>
            </w:pPr>
            <w:r>
              <w:t>Consumer</w:t>
            </w:r>
            <w:r w:rsidR="002408B6">
              <w:t xml:space="preserve">: </w:t>
            </w:r>
            <w:r w:rsidR="00377CB6">
              <w:t>ArrowheadSystem</w:t>
            </w:r>
          </w:p>
        </w:tc>
        <w:tc>
          <w:tcPr>
            <w:tcW w:w="6069" w:type="dxa"/>
          </w:tcPr>
          <w:p w:rsidR="002408B6" w:rsidRDefault="00C23E4C" w:rsidP="00D412F3">
            <w:pPr>
              <w:pStyle w:val="Szvegtrzs"/>
            </w:pPr>
            <w:r>
              <w:t>The Service consumer ArrowheadSystem</w:t>
            </w:r>
          </w:p>
        </w:tc>
      </w:tr>
      <w:tr w:rsidR="002408B6" w:rsidRPr="003D47C8" w:rsidTr="00377CB6">
        <w:tc>
          <w:tcPr>
            <w:tcW w:w="2702" w:type="dxa"/>
          </w:tcPr>
          <w:p w:rsidR="002408B6" w:rsidRDefault="009E6527" w:rsidP="00D412F3">
            <w:pPr>
              <w:pStyle w:val="Szvegtrzs"/>
            </w:pPr>
            <w:r>
              <w:t>ProviderSystem</w:t>
            </w:r>
            <w:r w:rsidR="00377CB6">
              <w:t xml:space="preserve">: </w:t>
            </w:r>
            <w:r>
              <w:t>ArrowheadSystem</w:t>
            </w:r>
          </w:p>
        </w:tc>
        <w:tc>
          <w:tcPr>
            <w:tcW w:w="6069" w:type="dxa"/>
          </w:tcPr>
          <w:p w:rsidR="002408B6" w:rsidRDefault="00C23E4C" w:rsidP="00D412F3">
            <w:pPr>
              <w:pStyle w:val="Szvegtrzs"/>
            </w:pPr>
            <w:r>
              <w:t>The Service provider ArrowheadSystem</w:t>
            </w:r>
          </w:p>
        </w:tc>
      </w:tr>
      <w:tr w:rsidR="009E6527" w:rsidRPr="003D47C8" w:rsidTr="00377CB6">
        <w:tc>
          <w:tcPr>
            <w:tcW w:w="2702" w:type="dxa"/>
          </w:tcPr>
          <w:p w:rsidR="009E6527" w:rsidRDefault="009E6527" w:rsidP="00D412F3">
            <w:pPr>
              <w:pStyle w:val="Szvegtrzs"/>
            </w:pPr>
            <w:r>
              <w:t>ProviderCloud: ArrowheadCloud</w:t>
            </w:r>
          </w:p>
        </w:tc>
        <w:tc>
          <w:tcPr>
            <w:tcW w:w="6069" w:type="dxa"/>
          </w:tcPr>
          <w:p w:rsidR="009E6527" w:rsidRDefault="00C23E4C" w:rsidP="00D412F3">
            <w:pPr>
              <w:pStyle w:val="Szvegtrzs"/>
            </w:pPr>
            <w:r>
              <w:t>ArrowheadCloud of the provider ArrowheadSystem. If null, it means the provider is from the Local Cloud.</w:t>
            </w:r>
          </w:p>
        </w:tc>
      </w:tr>
      <w:tr w:rsidR="009E6527" w:rsidRPr="003D47C8" w:rsidTr="00377CB6">
        <w:tc>
          <w:tcPr>
            <w:tcW w:w="2702" w:type="dxa"/>
          </w:tcPr>
          <w:p w:rsidR="009E6527" w:rsidRDefault="009E6527" w:rsidP="00D412F3">
            <w:pPr>
              <w:pStyle w:val="Szvegtrzs"/>
            </w:pPr>
            <w:r>
              <w:t>Priority: Integer</w:t>
            </w:r>
          </w:p>
        </w:tc>
        <w:tc>
          <w:tcPr>
            <w:tcW w:w="6069" w:type="dxa"/>
          </w:tcPr>
          <w:p w:rsidR="009E6527" w:rsidRDefault="00C23E4C" w:rsidP="00D412F3">
            <w:pPr>
              <w:pStyle w:val="Szvegtrzs"/>
            </w:pPr>
            <w:r>
              <w:t xml:space="preserve">Ranking of this Store entry between entries having the same Service/Consumer pair. Can not be negative. Lowest number means the highest priority. Store entries are returned in priority order. </w:t>
            </w:r>
          </w:p>
        </w:tc>
      </w:tr>
      <w:tr w:rsidR="009E6527" w:rsidRPr="003D47C8" w:rsidTr="00377CB6">
        <w:tc>
          <w:tcPr>
            <w:tcW w:w="2702" w:type="dxa"/>
          </w:tcPr>
          <w:p w:rsidR="009E6527" w:rsidRDefault="009E6527" w:rsidP="00D412F3">
            <w:pPr>
              <w:pStyle w:val="Szvegtrzs"/>
            </w:pPr>
            <w:r>
              <w:t>DefaultEntry: Boolean</w:t>
            </w:r>
          </w:p>
        </w:tc>
        <w:tc>
          <w:tcPr>
            <w:tcW w:w="6069" w:type="dxa"/>
          </w:tcPr>
          <w:p w:rsidR="009E6527" w:rsidRDefault="00C23E4C" w:rsidP="00D412F3">
            <w:pPr>
              <w:pStyle w:val="Szvegtrzs"/>
            </w:pPr>
            <w:r>
              <w:t xml:space="preserve">Default entries can be </w:t>
            </w:r>
            <w:r w:rsidRPr="00C23E4C">
              <w:t>queried</w:t>
            </w:r>
            <w:r>
              <w:t xml:space="preserve"> through special interfaces. Only 1 default entry is permitted per Service/Consumer pair.</w:t>
            </w:r>
          </w:p>
        </w:tc>
      </w:tr>
      <w:tr w:rsidR="009E6527" w:rsidRPr="003D47C8" w:rsidTr="00377CB6">
        <w:tc>
          <w:tcPr>
            <w:tcW w:w="2702" w:type="dxa"/>
          </w:tcPr>
          <w:p w:rsidR="009E6527" w:rsidRDefault="009E6527" w:rsidP="00D412F3">
            <w:pPr>
              <w:pStyle w:val="Szvegtrzs"/>
            </w:pPr>
            <w:r>
              <w:t>Name: String</w:t>
            </w:r>
          </w:p>
        </w:tc>
        <w:tc>
          <w:tcPr>
            <w:tcW w:w="6069" w:type="dxa"/>
          </w:tcPr>
          <w:p w:rsidR="009E6527" w:rsidRDefault="00C23E4C" w:rsidP="00D412F3">
            <w:pPr>
              <w:pStyle w:val="Szvegtrzs"/>
            </w:pPr>
            <w:r>
              <w:t>A</w:t>
            </w:r>
            <w:r w:rsidRPr="00C23E4C">
              <w:t>rbitrary</w:t>
            </w:r>
            <w:r>
              <w:t xml:space="preserve"> name for the Store entry.</w:t>
            </w:r>
          </w:p>
        </w:tc>
      </w:tr>
      <w:tr w:rsidR="009E6527" w:rsidRPr="003D47C8" w:rsidTr="00377CB6">
        <w:tc>
          <w:tcPr>
            <w:tcW w:w="2702" w:type="dxa"/>
          </w:tcPr>
          <w:p w:rsidR="009E6527" w:rsidRDefault="009E6527" w:rsidP="00D412F3">
            <w:pPr>
              <w:pStyle w:val="Szvegtrzs"/>
            </w:pPr>
            <w:r>
              <w:t>LastUpdated: DateTime</w:t>
            </w:r>
          </w:p>
        </w:tc>
        <w:tc>
          <w:tcPr>
            <w:tcW w:w="6069" w:type="dxa"/>
          </w:tcPr>
          <w:p w:rsidR="009E6527" w:rsidRDefault="00C23E4C" w:rsidP="00D412F3">
            <w:pPr>
              <w:pStyle w:val="Szvegtrzs"/>
            </w:pPr>
            <w:r>
              <w:t>When was this entry last updated, the Core System auto fills this field.</w:t>
            </w:r>
          </w:p>
        </w:tc>
      </w:tr>
      <w:tr w:rsidR="009E6527" w:rsidRPr="003D47C8" w:rsidTr="00377CB6">
        <w:tc>
          <w:tcPr>
            <w:tcW w:w="2702" w:type="dxa"/>
          </w:tcPr>
          <w:p w:rsidR="009E6527" w:rsidRDefault="009E6527" w:rsidP="00D412F3">
            <w:pPr>
              <w:pStyle w:val="Szvegtrzs"/>
            </w:pPr>
            <w:r>
              <w:t>Instruction: String</w:t>
            </w:r>
          </w:p>
        </w:tc>
        <w:tc>
          <w:tcPr>
            <w:tcW w:w="6069" w:type="dxa"/>
          </w:tcPr>
          <w:p w:rsidR="009E6527" w:rsidRDefault="00C23E4C" w:rsidP="00D412F3">
            <w:pPr>
              <w:pStyle w:val="Szvegtrzs"/>
            </w:pPr>
            <w:r>
              <w:t>Extra information to be passed to the Consumer.</w:t>
            </w:r>
          </w:p>
        </w:tc>
      </w:tr>
      <w:tr w:rsidR="009E6527" w:rsidRPr="003D47C8" w:rsidTr="00377CB6">
        <w:tc>
          <w:tcPr>
            <w:tcW w:w="2702" w:type="dxa"/>
          </w:tcPr>
          <w:p w:rsidR="009E6527" w:rsidRDefault="009E6527" w:rsidP="00D412F3">
            <w:pPr>
              <w:pStyle w:val="Szvegtrzs"/>
            </w:pPr>
            <w:r>
              <w:t>Attributes: Map&lt;String, String&gt;</w:t>
            </w:r>
          </w:p>
        </w:tc>
        <w:tc>
          <w:tcPr>
            <w:tcW w:w="6069" w:type="dxa"/>
          </w:tcPr>
          <w:p w:rsidR="009E6527" w:rsidRDefault="00C23E4C" w:rsidP="00D412F3">
            <w:pPr>
              <w:pStyle w:val="Szvegtrzs"/>
            </w:pPr>
            <w:r>
              <w:t>Option for extra metadata, not used in this release.</w:t>
            </w:r>
          </w:p>
        </w:tc>
      </w:tr>
    </w:tbl>
    <w:bookmarkEnd w:id="2"/>
    <w:bookmarkEnd w:id="3"/>
    <w:bookmarkEnd w:id="4"/>
    <w:p w:rsidR="002C447C" w:rsidRDefault="00926041" w:rsidP="00926041">
      <w:pPr>
        <w:pStyle w:val="Cm"/>
        <w:rPr>
          <w:lang w:val="en-US"/>
        </w:rPr>
      </w:pPr>
      <w:r>
        <w:rPr>
          <w:lang w:val="en-US"/>
        </w:rPr>
        <w:lastRenderedPageBreak/>
        <w:t>Non-functional Requirements</w:t>
      </w:r>
    </w:p>
    <w:p w:rsidR="007772C4" w:rsidRPr="007772C4" w:rsidRDefault="007772C4" w:rsidP="007772C4">
      <w:pPr>
        <w:pStyle w:val="Szvegtrzs"/>
        <w:rPr>
          <w:lang w:val="en-US" w:eastAsia="en-US"/>
        </w:rPr>
      </w:pPr>
    </w:p>
    <w:p w:rsidR="00105116" w:rsidRPr="002C447C" w:rsidRDefault="00105116" w:rsidP="00105116">
      <w:pPr>
        <w:pStyle w:val="Cm"/>
        <w:rPr>
          <w:lang w:val="en-US"/>
        </w:rPr>
      </w:pPr>
      <w:bookmarkStart w:id="5" w:name="_Toc354828814"/>
      <w:r w:rsidRPr="002C447C">
        <w:rPr>
          <w:lang w:val="en-US"/>
        </w:rPr>
        <w:t>Revision history</w:t>
      </w:r>
      <w:bookmarkEnd w:id="5"/>
    </w:p>
    <w:p w:rsidR="00105116" w:rsidRPr="002C447C" w:rsidRDefault="00105116" w:rsidP="00105116">
      <w:pPr>
        <w:pStyle w:val="Cmsor1"/>
        <w:rPr>
          <w:lang w:val="en-US"/>
        </w:rPr>
      </w:pPr>
      <w:bookmarkStart w:id="6" w:name="_Toc354828815"/>
      <w:r w:rsidRPr="002C447C">
        <w:rPr>
          <w:lang w:val="en-US"/>
        </w:rPr>
        <w:t>Amendments</w:t>
      </w:r>
      <w:bookmarkEnd w:id="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783"/>
        <w:gridCol w:w="913"/>
        <w:gridCol w:w="3101"/>
        <w:gridCol w:w="2306"/>
      </w:tblGrid>
      <w:tr w:rsidR="00105116" w:rsidRPr="00BF0D7D" w:rsidTr="002408B6">
        <w:tc>
          <w:tcPr>
            <w:tcW w:w="6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78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Subject of </w:t>
            </w:r>
            <w:r w:rsidR="003566DF" w:rsidRPr="00BF0D7D">
              <w:rPr>
                <w:rFonts w:ascii="Times New Roman" w:hAnsi="Times New Roman" w:cs="Times New Roman"/>
                <w:sz w:val="22"/>
                <w:szCs w:val="22"/>
              </w:rPr>
              <w:t>Amendments</w:t>
            </w:r>
          </w:p>
        </w:tc>
        <w:tc>
          <w:tcPr>
            <w:tcW w:w="2306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</w:p>
        </w:tc>
      </w:tr>
      <w:tr w:rsidR="00613DA3" w:rsidRPr="00BF0D7D" w:rsidTr="002408B6">
        <w:tc>
          <w:tcPr>
            <w:tcW w:w="668" w:type="dxa"/>
          </w:tcPr>
          <w:p w:rsidR="00613DA3" w:rsidRDefault="000A092B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83" w:type="dxa"/>
          </w:tcPr>
          <w:p w:rsidR="00613DA3" w:rsidRDefault="00613DA3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2018-05-22</w:t>
            </w:r>
          </w:p>
        </w:tc>
        <w:tc>
          <w:tcPr>
            <w:tcW w:w="913" w:type="dxa"/>
          </w:tcPr>
          <w:p w:rsidR="00613DA3" w:rsidRDefault="003E3635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</w:t>
            </w:r>
          </w:p>
        </w:tc>
        <w:tc>
          <w:tcPr>
            <w:tcW w:w="3101" w:type="dxa"/>
          </w:tcPr>
          <w:p w:rsidR="00613DA3" w:rsidRDefault="000A092B" w:rsidP="00D412F3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306" w:type="dxa"/>
          </w:tcPr>
          <w:p w:rsidR="00613DA3" w:rsidRDefault="00613DA3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Zoltán Umlauf</w:t>
            </w:r>
          </w:p>
        </w:tc>
      </w:tr>
      <w:tr w:rsidR="000A092B" w:rsidRPr="00BF0D7D" w:rsidTr="002408B6">
        <w:tc>
          <w:tcPr>
            <w:tcW w:w="668" w:type="dxa"/>
          </w:tcPr>
          <w:p w:rsidR="000A092B" w:rsidRDefault="000A092B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3" w:type="dxa"/>
          </w:tcPr>
          <w:p w:rsidR="000A092B" w:rsidRDefault="000A092B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3" w:type="dxa"/>
          </w:tcPr>
          <w:p w:rsidR="000A092B" w:rsidRDefault="000A092B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01" w:type="dxa"/>
          </w:tcPr>
          <w:p w:rsidR="000A092B" w:rsidRDefault="000A092B" w:rsidP="00D412F3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06" w:type="dxa"/>
          </w:tcPr>
          <w:p w:rsidR="000A092B" w:rsidRDefault="000A092B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105116" w:rsidRPr="00BF0D7D" w:rsidRDefault="00105116" w:rsidP="00D412F3">
      <w:pPr>
        <w:pStyle w:val="Szvegtrzs"/>
        <w:rPr>
          <w:rFonts w:ascii="Times New Roman" w:hAnsi="Times New Roman" w:cs="Times New Roman"/>
          <w:sz w:val="22"/>
          <w:szCs w:val="22"/>
        </w:rPr>
      </w:pPr>
    </w:p>
    <w:p w:rsidR="00105116" w:rsidRPr="00BF0D7D" w:rsidRDefault="00105116" w:rsidP="00105116">
      <w:pPr>
        <w:pStyle w:val="Cmsor1"/>
        <w:rPr>
          <w:rFonts w:ascii="Times New Roman" w:hAnsi="Times New Roman" w:cs="Times New Roman"/>
          <w:sz w:val="22"/>
          <w:szCs w:val="22"/>
          <w:lang w:val="en-US"/>
        </w:rPr>
      </w:pPr>
      <w:bookmarkStart w:id="7" w:name="_Toc354828816"/>
      <w:r w:rsidRPr="00BF0D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BF0D7D" w:rsidTr="00053044">
        <w:tc>
          <w:tcPr>
            <w:tcW w:w="67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Approved by</w:t>
            </w: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05116" w:rsidRPr="00BF0D7D" w:rsidTr="00053044">
        <w:tc>
          <w:tcPr>
            <w:tcW w:w="67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:rsidR="00105116" w:rsidRPr="00BF0D7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80E87" w:rsidRPr="002C447C" w:rsidRDefault="00080E87" w:rsidP="00D412F3">
      <w:pPr>
        <w:pStyle w:val="Szvegtrzs"/>
      </w:pPr>
      <w:r w:rsidRPr="002C447C">
        <w:tab/>
      </w:r>
      <w:r w:rsidRPr="002C447C">
        <w:tab/>
      </w:r>
      <w:r w:rsidRPr="002C447C">
        <w:tab/>
      </w:r>
    </w:p>
    <w:p w:rsidR="00081ECA" w:rsidRPr="002C447C" w:rsidRDefault="002C447C" w:rsidP="00D412F3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47A7" w:rsidRDefault="004547A7" w:rsidP="00252D9B">
      <w:r>
        <w:separator/>
      </w:r>
    </w:p>
  </w:endnote>
  <w:endnote w:type="continuationSeparator" w:id="0">
    <w:p w:rsidR="004547A7" w:rsidRDefault="004547A7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0000000000000000000"/>
    <w:charset w:val="00"/>
    <w:family w:val="roman"/>
    <w:notTrueType/>
    <w:pitch w:val="default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Default="00C01638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" filled="f" stroked="f">
              <v:textbox inset="0,0,0,0">
                <w:txbxContent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:rsidR="003C4685" w:rsidRDefault="003C4685">
    <w:pPr>
      <w:pStyle w:val="llb"/>
    </w:pPr>
  </w:p>
  <w:p w:rsidR="003C4685" w:rsidRDefault="003C4685">
    <w:pPr>
      <w:pStyle w:val="llb"/>
    </w:pPr>
  </w:p>
  <w:p w:rsidR="009B6057" w:rsidRDefault="00C01638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45tW1dMCAADp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BB1BA6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4E5" w:rsidRDefault="00C01638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cb1gIAAOk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" filled="f" stroked="f">
              <v:textbox inset="0,0,0,0">
                <w:txbxContent>
                  <w:p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285845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7A7" w:rsidRDefault="004547A7" w:rsidP="00252D9B">
      <w:r>
        <w:separator/>
      </w:r>
    </w:p>
  </w:footnote>
  <w:footnote w:type="continuationSeparator" w:id="0">
    <w:p w:rsidR="004547A7" w:rsidRDefault="004547A7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01C764CD" wp14:editId="5972BB87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:rsidTr="003C4685">
      <w:tc>
        <w:tcPr>
          <w:tcW w:w="5093" w:type="dxa"/>
        </w:tcPr>
        <w:p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52101341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0A092B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proofErr w:type="spellStart"/>
              <w:r>
                <w:rPr>
                  <w:rFonts w:asciiTheme="majorHAnsi" w:hAnsiTheme="majorHAnsi"/>
                  <w:sz w:val="18"/>
                  <w:szCs w:val="18"/>
                  <w:lang w:val="hu-HU"/>
                </w:rPr>
                <w:t>StoreManagement</w:t>
              </w:r>
              <w:proofErr w:type="spellEnd"/>
              <w:r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SD</w:t>
              </w:r>
            </w:p>
          </w:sdtContent>
        </w:sdt>
      </w:tc>
      <w:tc>
        <w:tcPr>
          <w:tcW w:w="2268" w:type="dxa"/>
        </w:tcPr>
        <w:p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3C4685" w:rsidRPr="00C76DE5" w:rsidRDefault="00A87478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3C4685" w:rsidRPr="00051C46" w:rsidTr="003C4685">
      <w:tc>
        <w:tcPr>
          <w:tcW w:w="5093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D25FF0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0A092B" w:rsidRPr="000A092B">
              <w:rPr>
                <w:rFonts w:asciiTheme="majorHAnsi" w:hAnsiTheme="majorHAnsi"/>
                <w:noProof/>
                <w:sz w:val="18"/>
                <w:szCs w:val="18"/>
              </w:rPr>
              <w:t>2018-05-23</w:t>
            </w:r>
          </w:fldSimple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051C46" w:rsidRDefault="003E3635" w:rsidP="005C00F9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3C4685" w:rsidRPr="00C92FAF" w:rsidRDefault="00A87478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F87F2C" w:rsidRDefault="00CD0B67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CD0B67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3C4685" w:rsidRPr="00F87F2C" w:rsidTr="003C4685">
      <w:tc>
        <w:tcPr>
          <w:tcW w:w="5093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Contact</w:t>
          </w:r>
        </w:p>
        <w:p w:rsidR="003C4685" w:rsidRPr="003F3EAE" w:rsidRDefault="004547A7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hyperlink r:id="rId2" w:history="1">
            <w:r w:rsidR="00A87478" w:rsidRPr="00494FE2">
              <w:rPr>
                <w:rStyle w:val="Hiperhivatkozs"/>
                <w:rFonts w:asciiTheme="majorHAnsi" w:hAnsiTheme="majorHAnsi"/>
                <w:sz w:val="18"/>
                <w:szCs w:val="18"/>
                <w:lang w:val="en-US"/>
              </w:rPr>
              <w:t>hegeduscs@aitia.ai</w:t>
            </w:r>
          </w:hyperlink>
          <w:r w:rsidR="00A87478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:rsidR="003C4685" w:rsidRPr="00F87F2C" w:rsidRDefault="00CE7A02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6105D8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6105D8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:rsidR="009B6057" w:rsidRPr="00F87F2C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:rsidTr="00F034F3">
      <w:tc>
        <w:tcPr>
          <w:tcW w:w="4350" w:type="dxa"/>
        </w:tcPr>
        <w:p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C4685" w:rsidRPr="002C447C" w:rsidRDefault="000A092B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proofErr w:type="spellStart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StoreManagement</w:t>
              </w:r>
              <w:proofErr w:type="spellEnd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 SD</w:t>
              </w:r>
            </w:p>
          </w:sdtContent>
        </w:sdt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1E32F22F2B3E4206B80EEA29907BF5FA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3C4685" w:rsidRPr="00C76DE5" w:rsidRDefault="003E3635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D25FF0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0A092B" w:rsidRPr="000A092B">
              <w:rPr>
                <w:rFonts w:asciiTheme="majorHAnsi" w:hAnsiTheme="majorHAnsi"/>
                <w:noProof/>
                <w:sz w:val="18"/>
                <w:szCs w:val="18"/>
              </w:rPr>
              <w:t>2018-05-23</w:t>
            </w:r>
          </w:fldSimple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323244875"/>
            <w:placeholder>
              <w:docPart w:val="EFFC715FDB2E4537A2BEB91A56391234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3C4685" w:rsidRPr="00051C46" w:rsidRDefault="00CD0B67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3C4685" w:rsidRPr="00051C46" w:rsidTr="00F034F3">
      <w:tc>
        <w:tcPr>
          <w:tcW w:w="4350" w:type="dxa"/>
        </w:tcPr>
        <w:p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3C4685" w:rsidRPr="00051C46" w:rsidRDefault="00CE7A02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6105D8">
            <w:rPr>
              <w:rFonts w:asciiTheme="majorHAnsi" w:hAnsiTheme="majorHAnsi" w:cs="Times New Roman"/>
              <w:noProof/>
              <w:sz w:val="18"/>
              <w:szCs w:val="18"/>
            </w:rPr>
            <w:t>2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6105D8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102DA2B2" wp14:editId="41C74C46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92CE7"/>
    <w:multiLevelType w:val="hybridMultilevel"/>
    <w:tmpl w:val="B5287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3" w15:restartNumberingAfterBreak="0">
    <w:nsid w:val="4F5E16B0"/>
    <w:multiLevelType w:val="hybridMultilevel"/>
    <w:tmpl w:val="9EC8F70C"/>
    <w:lvl w:ilvl="0" w:tplc="18828242">
      <w:numFmt w:val="bullet"/>
      <w:lvlText w:val="-"/>
      <w:lvlJc w:val="left"/>
      <w:pPr>
        <w:ind w:left="1665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4" w15:restartNumberingAfterBreak="0">
    <w:nsid w:val="623B2B16"/>
    <w:multiLevelType w:val="hybridMultilevel"/>
    <w:tmpl w:val="FA3EB6F0"/>
    <w:lvl w:ilvl="0" w:tplc="9DF2BCF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15F7F"/>
    <w:multiLevelType w:val="hybridMultilevel"/>
    <w:tmpl w:val="27241C3C"/>
    <w:lvl w:ilvl="0" w:tplc="E5D4775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78"/>
    <w:rsid w:val="00016229"/>
    <w:rsid w:val="0002612C"/>
    <w:rsid w:val="00026922"/>
    <w:rsid w:val="00043AFE"/>
    <w:rsid w:val="000463E2"/>
    <w:rsid w:val="00051C46"/>
    <w:rsid w:val="00057DC6"/>
    <w:rsid w:val="00062590"/>
    <w:rsid w:val="00071587"/>
    <w:rsid w:val="00080E87"/>
    <w:rsid w:val="00081ECA"/>
    <w:rsid w:val="00091AC3"/>
    <w:rsid w:val="00097468"/>
    <w:rsid w:val="000A092B"/>
    <w:rsid w:val="000A20E4"/>
    <w:rsid w:val="000B56E1"/>
    <w:rsid w:val="000C192B"/>
    <w:rsid w:val="000D18F5"/>
    <w:rsid w:val="000D64A9"/>
    <w:rsid w:val="000E1F82"/>
    <w:rsid w:val="000E24A5"/>
    <w:rsid w:val="000F767C"/>
    <w:rsid w:val="00105116"/>
    <w:rsid w:val="00107310"/>
    <w:rsid w:val="00110F88"/>
    <w:rsid w:val="0011737D"/>
    <w:rsid w:val="00121E6B"/>
    <w:rsid w:val="001276C0"/>
    <w:rsid w:val="00133006"/>
    <w:rsid w:val="00136054"/>
    <w:rsid w:val="001452F3"/>
    <w:rsid w:val="0015054D"/>
    <w:rsid w:val="00152D26"/>
    <w:rsid w:val="00160888"/>
    <w:rsid w:val="001614B0"/>
    <w:rsid w:val="001701DE"/>
    <w:rsid w:val="00175BF4"/>
    <w:rsid w:val="0018771D"/>
    <w:rsid w:val="00193ADC"/>
    <w:rsid w:val="001A250D"/>
    <w:rsid w:val="001A70EB"/>
    <w:rsid w:val="001A75A1"/>
    <w:rsid w:val="001C0EB1"/>
    <w:rsid w:val="001D7B84"/>
    <w:rsid w:val="001E2857"/>
    <w:rsid w:val="00203A58"/>
    <w:rsid w:val="002058DB"/>
    <w:rsid w:val="00206A99"/>
    <w:rsid w:val="0022216F"/>
    <w:rsid w:val="00223A8E"/>
    <w:rsid w:val="0022610A"/>
    <w:rsid w:val="00227400"/>
    <w:rsid w:val="00233626"/>
    <w:rsid w:val="00235C39"/>
    <w:rsid w:val="00240448"/>
    <w:rsid w:val="002408B6"/>
    <w:rsid w:val="00252D9B"/>
    <w:rsid w:val="0025487D"/>
    <w:rsid w:val="0025507E"/>
    <w:rsid w:val="00255CA3"/>
    <w:rsid w:val="002927A9"/>
    <w:rsid w:val="0029657E"/>
    <w:rsid w:val="002A2CEF"/>
    <w:rsid w:val="002A2D99"/>
    <w:rsid w:val="002A35AC"/>
    <w:rsid w:val="002A5660"/>
    <w:rsid w:val="002B127E"/>
    <w:rsid w:val="002B783D"/>
    <w:rsid w:val="002C00B6"/>
    <w:rsid w:val="002C2AED"/>
    <w:rsid w:val="002C447C"/>
    <w:rsid w:val="002D43F3"/>
    <w:rsid w:val="002D58D2"/>
    <w:rsid w:val="0030045F"/>
    <w:rsid w:val="00305111"/>
    <w:rsid w:val="00321A18"/>
    <w:rsid w:val="00322898"/>
    <w:rsid w:val="00333C33"/>
    <w:rsid w:val="0035468C"/>
    <w:rsid w:val="003566DF"/>
    <w:rsid w:val="00377CB6"/>
    <w:rsid w:val="003857EB"/>
    <w:rsid w:val="00385F56"/>
    <w:rsid w:val="003915D0"/>
    <w:rsid w:val="00396164"/>
    <w:rsid w:val="00396B7B"/>
    <w:rsid w:val="003C4685"/>
    <w:rsid w:val="003D4111"/>
    <w:rsid w:val="003D47C8"/>
    <w:rsid w:val="003D5590"/>
    <w:rsid w:val="003D64A9"/>
    <w:rsid w:val="003E1C83"/>
    <w:rsid w:val="003E3635"/>
    <w:rsid w:val="003F0A38"/>
    <w:rsid w:val="003F2C19"/>
    <w:rsid w:val="003F3B51"/>
    <w:rsid w:val="003F3EAE"/>
    <w:rsid w:val="004005C6"/>
    <w:rsid w:val="00401457"/>
    <w:rsid w:val="00405FAF"/>
    <w:rsid w:val="00430316"/>
    <w:rsid w:val="0043369F"/>
    <w:rsid w:val="00452626"/>
    <w:rsid w:val="0045266A"/>
    <w:rsid w:val="004547A7"/>
    <w:rsid w:val="00455D55"/>
    <w:rsid w:val="00463DE5"/>
    <w:rsid w:val="0047567B"/>
    <w:rsid w:val="00475833"/>
    <w:rsid w:val="00484354"/>
    <w:rsid w:val="004902E0"/>
    <w:rsid w:val="00496684"/>
    <w:rsid w:val="004A2069"/>
    <w:rsid w:val="004B6B3C"/>
    <w:rsid w:val="004E3451"/>
    <w:rsid w:val="004F137A"/>
    <w:rsid w:val="005056B3"/>
    <w:rsid w:val="00512379"/>
    <w:rsid w:val="0051583A"/>
    <w:rsid w:val="00526822"/>
    <w:rsid w:val="00527396"/>
    <w:rsid w:val="005302D5"/>
    <w:rsid w:val="00530E37"/>
    <w:rsid w:val="00534C02"/>
    <w:rsid w:val="00551787"/>
    <w:rsid w:val="00554908"/>
    <w:rsid w:val="005620FC"/>
    <w:rsid w:val="005630CC"/>
    <w:rsid w:val="005663F9"/>
    <w:rsid w:val="00570CA9"/>
    <w:rsid w:val="00586F04"/>
    <w:rsid w:val="005A7D10"/>
    <w:rsid w:val="005C005D"/>
    <w:rsid w:val="005C00F9"/>
    <w:rsid w:val="005E0F09"/>
    <w:rsid w:val="005F1531"/>
    <w:rsid w:val="005F3371"/>
    <w:rsid w:val="006049F3"/>
    <w:rsid w:val="00604A60"/>
    <w:rsid w:val="006105D8"/>
    <w:rsid w:val="00613DA3"/>
    <w:rsid w:val="00632D15"/>
    <w:rsid w:val="00656467"/>
    <w:rsid w:val="0069254F"/>
    <w:rsid w:val="006A0655"/>
    <w:rsid w:val="006A60D0"/>
    <w:rsid w:val="006B782B"/>
    <w:rsid w:val="006C0348"/>
    <w:rsid w:val="006C7BA9"/>
    <w:rsid w:val="006E2800"/>
    <w:rsid w:val="006F1ADC"/>
    <w:rsid w:val="00700EC2"/>
    <w:rsid w:val="00706C92"/>
    <w:rsid w:val="00707C81"/>
    <w:rsid w:val="00723B56"/>
    <w:rsid w:val="007310AC"/>
    <w:rsid w:val="0074674C"/>
    <w:rsid w:val="00754CF0"/>
    <w:rsid w:val="007649DE"/>
    <w:rsid w:val="00771E51"/>
    <w:rsid w:val="007737BE"/>
    <w:rsid w:val="00773E3A"/>
    <w:rsid w:val="00774269"/>
    <w:rsid w:val="00776736"/>
    <w:rsid w:val="0077691B"/>
    <w:rsid w:val="007772C4"/>
    <w:rsid w:val="00786E47"/>
    <w:rsid w:val="007913FF"/>
    <w:rsid w:val="00792350"/>
    <w:rsid w:val="00795C9F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F5C5B"/>
    <w:rsid w:val="007F6B06"/>
    <w:rsid w:val="008061ED"/>
    <w:rsid w:val="00810572"/>
    <w:rsid w:val="008355B4"/>
    <w:rsid w:val="00835925"/>
    <w:rsid w:val="008568F4"/>
    <w:rsid w:val="00860543"/>
    <w:rsid w:val="0087560A"/>
    <w:rsid w:val="00876629"/>
    <w:rsid w:val="00893B35"/>
    <w:rsid w:val="008A6B61"/>
    <w:rsid w:val="008D007E"/>
    <w:rsid w:val="008D046A"/>
    <w:rsid w:val="008D5D0C"/>
    <w:rsid w:val="008F6A0C"/>
    <w:rsid w:val="0091352E"/>
    <w:rsid w:val="00920F62"/>
    <w:rsid w:val="00926041"/>
    <w:rsid w:val="00926953"/>
    <w:rsid w:val="00932639"/>
    <w:rsid w:val="009334EC"/>
    <w:rsid w:val="009369C1"/>
    <w:rsid w:val="00945B04"/>
    <w:rsid w:val="00945E96"/>
    <w:rsid w:val="009560BA"/>
    <w:rsid w:val="009651FD"/>
    <w:rsid w:val="00966FDA"/>
    <w:rsid w:val="00974A31"/>
    <w:rsid w:val="009A7920"/>
    <w:rsid w:val="009B6057"/>
    <w:rsid w:val="009C15EF"/>
    <w:rsid w:val="009C59D1"/>
    <w:rsid w:val="009C7D92"/>
    <w:rsid w:val="009D1A53"/>
    <w:rsid w:val="009E6527"/>
    <w:rsid w:val="009F0CDA"/>
    <w:rsid w:val="00A16EF6"/>
    <w:rsid w:val="00A27991"/>
    <w:rsid w:val="00A4046D"/>
    <w:rsid w:val="00A45B40"/>
    <w:rsid w:val="00A52DF5"/>
    <w:rsid w:val="00A55B60"/>
    <w:rsid w:val="00A668E8"/>
    <w:rsid w:val="00A71C80"/>
    <w:rsid w:val="00A75821"/>
    <w:rsid w:val="00A77CE5"/>
    <w:rsid w:val="00A87478"/>
    <w:rsid w:val="00AB2377"/>
    <w:rsid w:val="00AB5DBB"/>
    <w:rsid w:val="00AC0EF5"/>
    <w:rsid w:val="00AC1002"/>
    <w:rsid w:val="00AC732E"/>
    <w:rsid w:val="00AC7A1D"/>
    <w:rsid w:val="00AD053C"/>
    <w:rsid w:val="00AD61C8"/>
    <w:rsid w:val="00AE50BA"/>
    <w:rsid w:val="00AF63DB"/>
    <w:rsid w:val="00B061A5"/>
    <w:rsid w:val="00B12718"/>
    <w:rsid w:val="00B160D2"/>
    <w:rsid w:val="00B231B1"/>
    <w:rsid w:val="00B32686"/>
    <w:rsid w:val="00B33F30"/>
    <w:rsid w:val="00B40BBE"/>
    <w:rsid w:val="00B40CEF"/>
    <w:rsid w:val="00B4162E"/>
    <w:rsid w:val="00B429AD"/>
    <w:rsid w:val="00B4590F"/>
    <w:rsid w:val="00B46382"/>
    <w:rsid w:val="00B52D30"/>
    <w:rsid w:val="00B57C2C"/>
    <w:rsid w:val="00B6110D"/>
    <w:rsid w:val="00B644E7"/>
    <w:rsid w:val="00B727D0"/>
    <w:rsid w:val="00B82084"/>
    <w:rsid w:val="00B9053A"/>
    <w:rsid w:val="00BB58EE"/>
    <w:rsid w:val="00BC537E"/>
    <w:rsid w:val="00BE0D6D"/>
    <w:rsid w:val="00BE135C"/>
    <w:rsid w:val="00BE694F"/>
    <w:rsid w:val="00BF0D7D"/>
    <w:rsid w:val="00C01638"/>
    <w:rsid w:val="00C035B1"/>
    <w:rsid w:val="00C16AB8"/>
    <w:rsid w:val="00C23E4C"/>
    <w:rsid w:val="00C409D4"/>
    <w:rsid w:val="00C45A26"/>
    <w:rsid w:val="00C51634"/>
    <w:rsid w:val="00C76DE5"/>
    <w:rsid w:val="00C833FA"/>
    <w:rsid w:val="00C92FAF"/>
    <w:rsid w:val="00C96366"/>
    <w:rsid w:val="00CB0376"/>
    <w:rsid w:val="00CB4A31"/>
    <w:rsid w:val="00CD0B67"/>
    <w:rsid w:val="00CE7A02"/>
    <w:rsid w:val="00CF4746"/>
    <w:rsid w:val="00D010D7"/>
    <w:rsid w:val="00D06F99"/>
    <w:rsid w:val="00D15CAE"/>
    <w:rsid w:val="00D23EB9"/>
    <w:rsid w:val="00D241E3"/>
    <w:rsid w:val="00D25FF0"/>
    <w:rsid w:val="00D271CA"/>
    <w:rsid w:val="00D304E5"/>
    <w:rsid w:val="00D412F3"/>
    <w:rsid w:val="00D51ECE"/>
    <w:rsid w:val="00D934AB"/>
    <w:rsid w:val="00D941F0"/>
    <w:rsid w:val="00D9420E"/>
    <w:rsid w:val="00DA71CF"/>
    <w:rsid w:val="00DB21DE"/>
    <w:rsid w:val="00DB7F1E"/>
    <w:rsid w:val="00DC1D7F"/>
    <w:rsid w:val="00DD4551"/>
    <w:rsid w:val="00DD6052"/>
    <w:rsid w:val="00DE58E7"/>
    <w:rsid w:val="00DF706A"/>
    <w:rsid w:val="00E32D83"/>
    <w:rsid w:val="00E341D6"/>
    <w:rsid w:val="00E76CE9"/>
    <w:rsid w:val="00E8132A"/>
    <w:rsid w:val="00E95947"/>
    <w:rsid w:val="00EA4F4E"/>
    <w:rsid w:val="00EB31B9"/>
    <w:rsid w:val="00EB37C9"/>
    <w:rsid w:val="00EB3987"/>
    <w:rsid w:val="00EB6483"/>
    <w:rsid w:val="00EC3C8A"/>
    <w:rsid w:val="00EC407D"/>
    <w:rsid w:val="00EC52B7"/>
    <w:rsid w:val="00EC65E9"/>
    <w:rsid w:val="00ED30BA"/>
    <w:rsid w:val="00ED5016"/>
    <w:rsid w:val="00ED643C"/>
    <w:rsid w:val="00F0129D"/>
    <w:rsid w:val="00F034F3"/>
    <w:rsid w:val="00F41EF4"/>
    <w:rsid w:val="00F44288"/>
    <w:rsid w:val="00F46D63"/>
    <w:rsid w:val="00F5424E"/>
    <w:rsid w:val="00F56FA2"/>
    <w:rsid w:val="00F758D5"/>
    <w:rsid w:val="00F86307"/>
    <w:rsid w:val="00F87F2C"/>
    <w:rsid w:val="00FB006E"/>
    <w:rsid w:val="00FB0796"/>
    <w:rsid w:val="00FC2635"/>
    <w:rsid w:val="00FD5FE0"/>
    <w:rsid w:val="00FD7D7D"/>
    <w:rsid w:val="00FF5EC6"/>
    <w:rsid w:val="00FF74C3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4A5F48"/>
  <w15:docId w15:val="{43FC7175-FA66-470A-A4DF-161B1DB9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966FDA"/>
    <w:pPr>
      <w:numPr>
        <w:numId w:val="4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unhideWhenUsed/>
    <w:qFormat/>
    <w:rsid w:val="00AD61C8"/>
    <w:pPr>
      <w:jc w:val="both"/>
    </w:pPr>
  </w:style>
  <w:style w:type="character" w:customStyle="1" w:styleId="SzvegtrzsChar">
    <w:name w:val="Szövegtörzs Char"/>
    <w:aliases w:val="Body Char"/>
    <w:basedOn w:val="Bekezdsalapbettpusa"/>
    <w:link w:val="Szvegtrzs"/>
    <w:rsid w:val="00AD61C8"/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7D10F3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8355B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355B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355B4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355B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355B4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F87F2C"/>
    <w:rPr>
      <w:color w:val="808080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A87478"/>
    <w:rPr>
      <w:color w:val="808080"/>
      <w:shd w:val="clear" w:color="auto" w:fill="E6E6E6"/>
    </w:rPr>
  </w:style>
  <w:style w:type="character" w:customStyle="1" w:styleId="fontstyle01">
    <w:name w:val="fontstyle01"/>
    <w:basedOn w:val="Bekezdsalapbettpusa"/>
    <w:rsid w:val="00DD4551"/>
    <w:rPr>
      <w:rFonts w:ascii="ArialUnicode" w:hAnsi="ArialUnicode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hegeduscs@aitia.ai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ive\Munka\Arrowhead\Generation%203.2\M2\ServiceRegistry\Arrowhead%20SD%20Service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D22E4A51B44DB3ADE101D886A6C05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AF7564D-0D32-4CB8-8F0A-116EF43F6700}"/>
      </w:docPartPr>
      <w:docPartBody>
        <w:p w:rsidR="000A6E3F" w:rsidRDefault="0014259E">
          <w:pPr>
            <w:pStyle w:val="06D22E4A51B44DB3ADE101D886A6C053"/>
          </w:pPr>
          <w:r w:rsidRPr="006E71AE">
            <w:rPr>
              <w:rStyle w:val="Helyrzszveg"/>
            </w:rPr>
            <w:t>[Titel]</w:t>
          </w:r>
        </w:p>
      </w:docPartBody>
    </w:docPart>
    <w:docPart>
      <w:docPartPr>
        <w:name w:val="0387B007DAF6440A966D06C714CABDC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789E57C-A343-465D-8F70-92F22C8EFC15}"/>
      </w:docPartPr>
      <w:docPartBody>
        <w:p w:rsidR="000A6E3F" w:rsidRDefault="0014259E">
          <w:pPr>
            <w:pStyle w:val="0387B007DAF6440A966D06C714CABDCF"/>
          </w:pPr>
          <w:r w:rsidRPr="006E71AE">
            <w:rPr>
              <w:rStyle w:val="Helyrzszveg"/>
            </w:rPr>
            <w:t>[Titel]</w:t>
          </w:r>
        </w:p>
      </w:docPartBody>
    </w:docPart>
    <w:docPart>
      <w:docPartPr>
        <w:name w:val="1E32F22F2B3E4206B80EEA29907BF5F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3A7B625-9B8F-4DA3-A9D4-E3F1DB5B527E}"/>
      </w:docPartPr>
      <w:docPartBody>
        <w:p w:rsidR="000A6E3F" w:rsidRDefault="0014259E">
          <w:pPr>
            <w:pStyle w:val="1E32F22F2B3E4206B80EEA29907BF5FA"/>
          </w:pPr>
          <w:r w:rsidRPr="006E71AE">
            <w:rPr>
              <w:rStyle w:val="Helyrzszveg"/>
            </w:rPr>
            <w:t>[Kategori]</w:t>
          </w:r>
        </w:p>
      </w:docPartBody>
    </w:docPart>
    <w:docPart>
      <w:docPartPr>
        <w:name w:val="EFFC715FDB2E4537A2BEB91A5639123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3137A45-9E08-49BA-A2E7-BCBC549D0043}"/>
      </w:docPartPr>
      <w:docPartBody>
        <w:p w:rsidR="000A6E3F" w:rsidRDefault="0014259E">
          <w:pPr>
            <w:pStyle w:val="EFFC715FDB2E4537A2BEB91A56391234"/>
          </w:pPr>
          <w:r w:rsidRPr="006E71AE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0000000000000000000"/>
    <w:charset w:val="00"/>
    <w:family w:val="roman"/>
    <w:notTrueType/>
    <w:pitch w:val="default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59E"/>
    <w:rsid w:val="000A6E3F"/>
    <w:rsid w:val="0014259E"/>
    <w:rsid w:val="00216D24"/>
    <w:rsid w:val="0023546C"/>
    <w:rsid w:val="0037760B"/>
    <w:rsid w:val="003C0AD1"/>
    <w:rsid w:val="00AE5D66"/>
    <w:rsid w:val="00B12EC8"/>
    <w:rsid w:val="00B269D8"/>
    <w:rsid w:val="00C8058D"/>
    <w:rsid w:val="00CF270A"/>
    <w:rsid w:val="00DD6304"/>
    <w:rsid w:val="00F3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06D22E4A51B44DB3ADE101D886A6C053">
    <w:name w:val="06D22E4A51B44DB3ADE101D886A6C053"/>
  </w:style>
  <w:style w:type="paragraph" w:customStyle="1" w:styleId="0387B007DAF6440A966D06C714CABDCF">
    <w:name w:val="0387B007DAF6440A966D06C714CABDCF"/>
  </w:style>
  <w:style w:type="paragraph" w:customStyle="1" w:styleId="1E32F22F2B3E4206B80EEA29907BF5FA">
    <w:name w:val="1E32F22F2B3E4206B80EEA29907BF5FA"/>
  </w:style>
  <w:style w:type="paragraph" w:customStyle="1" w:styleId="EFFC715FDB2E4537A2BEB91A56391234">
    <w:name w:val="EFFC715FDB2E4537A2BEB91A563912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62B411-D764-4795-83BF-8CB6C2DEA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SD Service Description v1.1.dotx</Template>
  <TotalTime>270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AuthorizationControl Service SD</vt:lpstr>
      <vt:lpstr>Service Description (SD) Template</vt:lpstr>
      <vt:lpstr>[Title]</vt:lpstr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StoreManagement SD</dc:title>
  <dc:creator>Hegedűs Csaba</dc:creator>
  <cp:lastModifiedBy>Zoltán Umlauf</cp:lastModifiedBy>
  <cp:revision>25</cp:revision>
  <cp:lastPrinted>2013-11-27T17:29:00Z</cp:lastPrinted>
  <dcterms:created xsi:type="dcterms:W3CDTF">2017-09-29T11:49:00Z</dcterms:created>
  <dcterms:modified xsi:type="dcterms:W3CDTF">2018-05-23T13:38:00Z</dcterms:modified>
  <cp:category>G4.0</cp:category>
  <cp:contentStatus>For Approval</cp:contentStatus>
</cp:coreProperties>
</file>