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39380B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proofErr w:type="spellStart"/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>
        <w:t>Auth</w:t>
      </w:r>
      <w:r w:rsidR="00451512">
        <w:t>orizationControl</w:t>
      </w:r>
      <w:proofErr w:type="spellEnd"/>
      <w:r w:rsidR="00451512">
        <w:t xml:space="preserve"> service of </w:t>
      </w:r>
      <w:proofErr w:type="spellStart"/>
      <w:r w:rsidR="00451512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>
        <w:t xml:space="preserve">Table 1 describe these. </w:t>
      </w:r>
    </w:p>
    <w:p w:rsidR="00FB2FDB" w:rsidRDefault="00FB2FDB" w:rsidP="00C33CC2">
      <w:pPr>
        <w:pStyle w:val="Szvegtrzs"/>
      </w:pPr>
      <w:r>
        <w:t xml:space="preserve">The base URL for the requests: </w:t>
      </w:r>
      <w:r w:rsidRPr="00FB2FDB">
        <w:t>http://&lt;host&gt;:&lt;port&gt;/au</w:t>
      </w:r>
      <w:r>
        <w:t>thorization</w:t>
      </w:r>
      <w:r>
        <w:t>.</w:t>
      </w:r>
      <w:bookmarkStart w:id="2" w:name="_GoBack"/>
      <w:bookmarkEnd w:id="2"/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Intra-Cloud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intracloud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24627D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Intra</w:t>
            </w:r>
            <w:r w:rsidRPr="0024627D">
              <w:rPr>
                <w:rFonts w:eastAsia="Times New Roman" w:cs="Courier New"/>
                <w:b/>
                <w:color w:val="000000"/>
                <w:lang w:val="en-US" w:eastAsia="en-US"/>
              </w:rPr>
              <w:t>CloudAuthRequest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9B3B0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IntraCloudAuthResponse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A703D8" w:rsidRDefault="00A703D8" w:rsidP="00E84370">
            <w:pPr>
              <w:pStyle w:val="Szvegtrzs"/>
            </w:pPr>
            <w:r>
              <w:t>BAD_REQUEST,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Inter-Cloud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intercloud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24627D" w:rsidP="00E84370">
            <w:pPr>
              <w:pStyle w:val="Szvegtrzs"/>
              <w:rPr>
                <w:b/>
              </w:rPr>
            </w:pPr>
            <w:proofErr w:type="spellStart"/>
            <w:r>
              <w:rPr>
                <w:b/>
              </w:rPr>
              <w:t>InterCloudAuthRequest</w:t>
            </w:r>
            <w:proofErr w:type="spellEnd"/>
          </w:p>
        </w:tc>
        <w:tc>
          <w:tcPr>
            <w:tcW w:w="3087" w:type="dxa"/>
          </w:tcPr>
          <w:p w:rsidR="00173EA5" w:rsidRDefault="00A703D8" w:rsidP="00A703D8">
            <w:pPr>
              <w:pStyle w:val="HTML-kntformzott"/>
              <w:shd w:val="clear" w:color="auto" w:fill="FFFFFF"/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Inter</w:t>
            </w:r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CloudAuthResponse</w:t>
            </w:r>
            <w:proofErr w:type="spellEnd"/>
            <w:r w:rsidR="000815F5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br/>
            </w:r>
            <w:r w:rsidR="0055134F" w:rsidRPr="00A703D8">
              <w:rPr>
                <w:rFonts w:asciiTheme="minorHAnsi" w:hAnsiTheme="minorHAnsi"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sz w:val="24"/>
                <w:szCs w:val="24"/>
              </w:rPr>
              <w:t>OK</w:t>
            </w:r>
            <w:r w:rsidR="00173EA5">
              <w:t xml:space="preserve">, </w:t>
            </w:r>
          </w:p>
          <w:p w:rsidR="00A703D8" w:rsidRPr="00A703D8" w:rsidRDefault="00A703D8" w:rsidP="00A703D8">
            <w:pPr>
              <w:pStyle w:val="HTML-kntformzott"/>
              <w:shd w:val="clear" w:color="auto" w:fill="FFFFFF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BAD_REQUEST,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5A5713" w:rsidP="00A716B8">
      <w:pPr>
        <w:pStyle w:val="Szvegtrzs"/>
      </w:pPr>
      <w:r>
        <w:t xml:space="preserve">The </w:t>
      </w:r>
      <w:proofErr w:type="spellStart"/>
      <w:r>
        <w:t>IntraCloudAuthRequest</w:t>
      </w:r>
      <w:proofErr w:type="spellEnd"/>
      <w:r>
        <w:t xml:space="preserve"> payload has a response payload called </w:t>
      </w:r>
      <w:proofErr w:type="spellStart"/>
      <w:r>
        <w:t>IntraCloudAuthResponse</w:t>
      </w:r>
      <w:proofErr w:type="spellEnd"/>
      <w:r>
        <w:t xml:space="preserve">, while the </w:t>
      </w:r>
      <w:proofErr w:type="spellStart"/>
      <w:r>
        <w:t>InterCloudAuthRequest</w:t>
      </w:r>
      <w:proofErr w:type="spellEnd"/>
      <w:r>
        <w:t xml:space="preserve"> only has a response consisting of a simple </w:t>
      </w:r>
      <w:proofErr w:type="spellStart"/>
      <w:r>
        <w:t>boolean</w:t>
      </w:r>
      <w:proofErr w:type="spellEnd"/>
      <w:r>
        <w:t xml:space="preserve"> value (is the Cloud authorized or not). Examples for these payloads are given here for the REST-JSON-TLS implementation.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>3.1. IntraCloudAuthRequest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>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"consumer":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"systemName": "client1",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"address": "localhost",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"port": 8080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"providers": [{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"systemName": "InsecureTemperatureSensor",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"address": "0.0.0.0",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"port": 8460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}],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"service":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"serviceDefinition": "IndoorTemperature",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"interfaces": ["json"],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"serviceMetadata":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  "unit": "celsius",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  "security": "token"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}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649CC">
        <w:rPr>
          <w:rFonts w:eastAsia="MS PGothic" w:cs="Lucida Grande"/>
          <w:szCs w:val="22"/>
          <w:lang w:eastAsia="en-US"/>
        </w:rPr>
        <w:t>}</w:t>
      </w:r>
    </w:p>
    <w:p w:rsidR="000629EE" w:rsidRDefault="00683EA9" w:rsidP="00683EA9">
      <w:pPr>
        <w:pStyle w:val="Cmsor1"/>
      </w:pPr>
      <w:r>
        <w:t>3.2. IntraCloudAuthResponse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"authorizationState":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"InsecureTemperatureSensor,0.0.0.0,8460,null": true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>3.3. InterCloudAuthRequest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"cloud":{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"operator": "EVManufacturer",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"cloudName": "EVCloud",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"address": "arrowhead2.tmit.bme.hu",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"port": 8446,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"gatekeeperServiceURI": "gatekeeper",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"authenticationInfo": ""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"service":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"serviceDefinition": "DCCharging",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"interfaces": ["JSON"],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"serviceMetadata":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  "unit": "celsius",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  "ampere": "15"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}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</w:t>
      </w:r>
    </w:p>
    <w:p w:rsid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}</w:t>
      </w:r>
    </w:p>
    <w:p w:rsidR="00496589" w:rsidRDefault="00496589" w:rsidP="00496589">
      <w:pPr>
        <w:pStyle w:val="Cmsor1"/>
      </w:pPr>
      <w:r>
        <w:t>3.4 InterCloudAuthResponse</w:t>
      </w:r>
    </w:p>
    <w:p w:rsidR="00496589" w:rsidRP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96589">
        <w:rPr>
          <w:lang w:val="sv-SE"/>
        </w:rPr>
        <w:t>{</w:t>
      </w:r>
    </w:p>
    <w:p w:rsidR="00496589" w:rsidRP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>
        <w:rPr>
          <w:lang w:val="sv-SE"/>
        </w:rPr>
        <w:t xml:space="preserve">    </w:t>
      </w:r>
      <w:r w:rsidRPr="00496589">
        <w:rPr>
          <w:lang w:val="sv-SE"/>
        </w:rPr>
        <w:t>"authorized": true</w:t>
      </w:r>
    </w:p>
    <w:p w:rsid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96589">
        <w:rPr>
          <w:lang w:val="sv-SE"/>
        </w:rPr>
        <w:t>}</w:t>
      </w:r>
    </w:p>
    <w:p w:rsidR="00496589" w:rsidRPr="00496589" w:rsidRDefault="00496589" w:rsidP="00496589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80B" w:rsidRDefault="0039380B" w:rsidP="00252D9B">
      <w:r>
        <w:separator/>
      </w:r>
    </w:p>
  </w:endnote>
  <w:endnote w:type="continuationSeparator" w:id="0">
    <w:p w:rsidR="0039380B" w:rsidRDefault="0039380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80B" w:rsidRDefault="0039380B" w:rsidP="00252D9B">
      <w:r>
        <w:separator/>
      </w:r>
    </w:p>
  </w:footnote>
  <w:footnote w:type="continuationSeparator" w:id="0">
    <w:p w:rsidR="0039380B" w:rsidRDefault="0039380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9380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Auth</w:t>
              </w:r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>orizationControl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B2FDB" w:rsidRPr="00FB2FDB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9380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Arrowhead </w:t>
              </w:r>
              <w:proofErr w:type="spellStart"/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FB2FDB" w:rsidRPr="00FB2FDB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380B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2FDB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3A906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D3F58"/>
    <w:rsid w:val="00460F03"/>
    <w:rsid w:val="004D1834"/>
    <w:rsid w:val="0062298B"/>
    <w:rsid w:val="007F10AC"/>
    <w:rsid w:val="00B35E03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2DD31-D588-4DD9-98FE-326E3DBB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114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AuthorizationControl M3 IDD-REST-JSON-TLS</vt:lpstr>
      <vt:lpstr>Interface Design Description (IDD) Template</vt:lpstr>
      <vt:lpstr>[Title]</vt:lpstr>
      <vt:lpstr>[Title]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AuthorizationControl Service IDD</dc:title>
  <dc:creator>Windows-felhasználó</dc:creator>
  <cp:lastModifiedBy>Zoltán Umlauf</cp:lastModifiedBy>
  <cp:revision>25</cp:revision>
  <cp:lastPrinted>2013-11-27T17:28:00Z</cp:lastPrinted>
  <dcterms:created xsi:type="dcterms:W3CDTF">2017-10-02T12:23:00Z</dcterms:created>
  <dcterms:modified xsi:type="dcterms:W3CDTF">2019-02-11T14:02:00Z</dcterms:modified>
  <cp:category>G4.0</cp:category>
  <cp:contentStatus>For Approval</cp:contentStatus>
</cp:coreProperties>
</file>