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F77468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6E6C56">
            <w:rPr>
              <w:rFonts w:asciiTheme="majorHAnsi" w:hAnsiTheme="majorHAnsi" w:cstheme="majorHAnsi"/>
              <w:sz w:val="48"/>
              <w:szCs w:val="48"/>
              <w:lang w:val="en-US"/>
            </w:rPr>
            <w:t>GlobalServiceDiscovery</w:t>
          </w:r>
          <w:proofErr w:type="spellEnd"/>
          <w:r w:rsidR="006E6C56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</w:t>
          </w:r>
          <w:proofErr w:type="spellStart"/>
          <w:r w:rsidR="006E6C56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6E6C56" w:rsidRPr="006E6C56">
                              <w:rPr>
                                <w:sz w:val="22"/>
                                <w:szCs w:val="22"/>
                                <w:lang w:val="en-US"/>
                              </w:rPr>
                              <w:t>GlobalServiceDiscovery</w:t>
                            </w:r>
                            <w:proofErr w:type="spellEnd"/>
                            <w:r w:rsidR="006E6C56" w:rsidRPr="006E6C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6E6C56" w:rsidRPr="006E6C56">
                        <w:rPr>
                          <w:sz w:val="22"/>
                          <w:szCs w:val="22"/>
                          <w:lang w:val="en-US"/>
                        </w:rPr>
                        <w:t>GlobalServiceDiscovery</w:t>
                      </w:r>
                      <w:proofErr w:type="spellEnd"/>
                      <w:r w:rsidR="006E6C56" w:rsidRPr="006E6C5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6E6C56" w:rsidRPr="006E6C56">
        <w:t>GlobalServiceDiscovery</w:t>
      </w:r>
      <w:proofErr w:type="spellEnd"/>
      <w:r w:rsidR="006E6C56" w:rsidRPr="006E6C56">
        <w:t xml:space="preserve"> </w:t>
      </w:r>
      <w:r w:rsidR="00451512">
        <w:t xml:space="preserve">service of </w:t>
      </w:r>
      <w:proofErr w:type="spellStart"/>
      <w:r w:rsidR="00451512">
        <w:t>G4.0</w:t>
      </w:r>
      <w:proofErr w:type="spellEnd"/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24627D">
        <w:t xml:space="preserve">two methods implemented. </w:t>
      </w:r>
      <w:r w:rsidR="006E6C56">
        <w:t xml:space="preserve">These two methods run on different web servers, meaning the ports will also differ (by default these ports are 8446 and 8448 in insecure mode). </w:t>
      </w:r>
      <w:r>
        <w:t>Table 1 describe these</w:t>
      </w:r>
      <w:r w:rsidR="006E6C56">
        <w:t xml:space="preserve"> methods</w:t>
      </w:r>
      <w:r>
        <w:t xml:space="preserve">. </w:t>
      </w:r>
    </w:p>
    <w:p w:rsidR="00173EA5" w:rsidRDefault="000E5AE8" w:rsidP="00C33CC2">
      <w:pPr>
        <w:pStyle w:val="Szvegtrzs"/>
      </w:pPr>
      <w:bookmarkStart w:id="2" w:name="_GoBack"/>
      <w:r>
        <w:t xml:space="preserve">The base URL for the requests: </w:t>
      </w:r>
      <w:hyperlink w:history="1">
        <w:r w:rsidRPr="000123D8">
          <w:rPr>
            <w:rStyle w:val="Hiperhivatkozs"/>
          </w:rPr>
          <w:t>http://&lt;host&gt;:&lt;port&gt;/gatekeeper</w:t>
        </w:r>
      </w:hyperlink>
      <w:r>
        <w:t>.</w:t>
      </w:r>
    </w:p>
    <w:bookmarkEnd w:id="2"/>
    <w:p w:rsidR="000E5AE8" w:rsidRDefault="000E5AE8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609"/>
        <w:gridCol w:w="1577"/>
        <w:gridCol w:w="1058"/>
        <w:gridCol w:w="2834"/>
        <w:gridCol w:w="3087"/>
      </w:tblGrid>
      <w:tr w:rsidR="00173EA5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24627D">
        <w:tc>
          <w:tcPr>
            <w:tcW w:w="1609" w:type="dxa"/>
          </w:tcPr>
          <w:p w:rsidR="00173EA5" w:rsidRDefault="006E6C56" w:rsidP="00E84370">
            <w:pPr>
              <w:pStyle w:val="Szvegtrzs"/>
            </w:pPr>
            <w:proofErr w:type="spellStart"/>
            <w:r>
              <w:t>GSDRequest</w:t>
            </w:r>
            <w:proofErr w:type="spellEnd"/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proofErr w:type="spellStart"/>
            <w:r w:rsidR="006E6C56">
              <w:t>init_gsd</w:t>
            </w:r>
            <w:proofErr w:type="spellEnd"/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24627D" w:rsidRPr="0024627D" w:rsidRDefault="006E6C56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GSDRequestForm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3087" w:type="dxa"/>
          </w:tcPr>
          <w:p w:rsidR="009B3B06" w:rsidRPr="009B3B06" w:rsidRDefault="006E6C56" w:rsidP="009B3B06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GSDResult</w:t>
            </w:r>
            <w:proofErr w:type="spellEnd"/>
          </w:p>
          <w:p w:rsidR="00173EA5" w:rsidRDefault="00E10449" w:rsidP="00E84370">
            <w:pPr>
              <w:pStyle w:val="Szvegtrzs"/>
            </w:pPr>
            <w:r>
              <w:t xml:space="preserve">HTTP </w:t>
            </w:r>
            <w:r w:rsidR="00173EA5">
              <w:t xml:space="preserve">OK, </w:t>
            </w:r>
          </w:p>
          <w:p w:rsidR="00173EA5" w:rsidRDefault="00A703D8" w:rsidP="00E84370">
            <w:pPr>
              <w:pStyle w:val="Szvegtrzs"/>
            </w:pPr>
            <w:proofErr w:type="spellStart"/>
            <w:r>
              <w:t>BAD_REQUEST</w:t>
            </w:r>
            <w:proofErr w:type="spellEnd"/>
          </w:p>
        </w:tc>
      </w:tr>
      <w:tr w:rsidR="00173EA5" w:rsidTr="0024627D">
        <w:tc>
          <w:tcPr>
            <w:tcW w:w="1609" w:type="dxa"/>
          </w:tcPr>
          <w:p w:rsidR="00173EA5" w:rsidRDefault="006E6C56" w:rsidP="00E84370">
            <w:pPr>
              <w:pStyle w:val="Szvegtrzs"/>
            </w:pPr>
            <w:proofErr w:type="spellStart"/>
            <w:r>
              <w:t>GSDPoll</w:t>
            </w:r>
            <w:proofErr w:type="spellEnd"/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proofErr w:type="spellStart"/>
            <w:r w:rsidR="006E6C56">
              <w:t>gsd_poll</w:t>
            </w:r>
            <w:proofErr w:type="spellEnd"/>
            <w: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173EA5" w:rsidRPr="008144B9" w:rsidRDefault="006E6C56" w:rsidP="00E84370">
            <w:pPr>
              <w:pStyle w:val="Szvegtrzs"/>
              <w:rPr>
                <w:b/>
              </w:rPr>
            </w:pPr>
            <w:proofErr w:type="spellStart"/>
            <w:r>
              <w:rPr>
                <w:b/>
              </w:rPr>
              <w:t>GSDPoll</w:t>
            </w:r>
            <w:proofErr w:type="spellEnd"/>
          </w:p>
        </w:tc>
        <w:tc>
          <w:tcPr>
            <w:tcW w:w="3087" w:type="dxa"/>
          </w:tcPr>
          <w:p w:rsidR="00173EA5" w:rsidRDefault="006E6C56" w:rsidP="00A703D8">
            <w:pPr>
              <w:pStyle w:val="HTML-kntformzott"/>
              <w:shd w:val="clear" w:color="auto" w:fill="FFFFFF"/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GSDAnswer</w:t>
            </w:r>
            <w:proofErr w:type="spellEnd"/>
            <w:r w:rsidR="000815F5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 </w:t>
            </w:r>
            <w:r w:rsidR="00A703D8">
              <w:br/>
            </w:r>
            <w:r w:rsidR="0055134F" w:rsidRPr="00A703D8">
              <w:rPr>
                <w:rFonts w:asciiTheme="minorHAnsi" w:hAnsiTheme="minorHAnsi"/>
                <w:sz w:val="24"/>
                <w:szCs w:val="24"/>
              </w:rPr>
              <w:t xml:space="preserve">HTTP </w:t>
            </w:r>
            <w:r w:rsidR="00173EA5" w:rsidRPr="00A703D8">
              <w:rPr>
                <w:rFonts w:asciiTheme="minorHAnsi" w:hAnsiTheme="minorHAnsi"/>
                <w:sz w:val="24"/>
                <w:szCs w:val="24"/>
              </w:rPr>
              <w:t>OK</w:t>
            </w:r>
            <w:r w:rsidR="00173EA5">
              <w:t xml:space="preserve">, </w:t>
            </w:r>
          </w:p>
          <w:p w:rsidR="006E6C56" w:rsidRDefault="00A703D8" w:rsidP="006E6C56">
            <w:pPr>
              <w:pStyle w:val="HTML-kntformzott"/>
              <w:shd w:val="clear" w:color="auto" w:fill="FFFFFF"/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BAD_REQUEST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4023A7" w:rsidRDefault="006E6C56" w:rsidP="00A716B8">
      <w:pPr>
        <w:pStyle w:val="Szvegtrzs"/>
      </w:pPr>
      <w:r>
        <w:t>Examples for the request-response</w:t>
      </w:r>
      <w:r w:rsidR="005A5713">
        <w:t xml:space="preserve"> payloads are given here for the REST-JSON-TLS implementation.</w:t>
      </w:r>
      <w:r w:rsidR="00693B8E">
        <w:t xml:space="preserve"> 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683EA9" w:rsidRDefault="00683EA9" w:rsidP="00683EA9">
      <w:pPr>
        <w:pStyle w:val="Cmsor1"/>
      </w:pPr>
      <w:r>
        <w:t xml:space="preserve">3.1. </w:t>
      </w:r>
      <w:r w:rsidR="00693B8E">
        <w:t>GSDRequestForm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{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"requestedService" : {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"serviceDefinition" : "IndoorTemperature",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"interfaces" : [ "json" ],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"serviceMetadata" : {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  "unit" : "celsius"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}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"searchPerimeter" : [ ],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"registryFlags" : {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"metadataSearch" : true,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"pingProviders" : false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</w:t>
      </w:r>
    </w:p>
    <w:p w:rsid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} </w:t>
      </w:r>
    </w:p>
    <w:p w:rsidR="000629EE" w:rsidRDefault="00683EA9" w:rsidP="00F9605B">
      <w:pPr>
        <w:pStyle w:val="Cmsor1"/>
        <w:spacing w:line="240" w:lineRule="auto"/>
      </w:pPr>
      <w:r>
        <w:t xml:space="preserve">3.2. </w:t>
      </w:r>
      <w:r w:rsidR="00693B8E">
        <w:t>GSDResult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>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"response" : [ 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"requestedService" : 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"serviceDefinition" : "IndoorTemperature",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"interfaces" : [ "json" ],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"serviceMetadata" : 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  "unit" : "celsius"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}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},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"providerCloud" : 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"operator" : "SmartGridOperator",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"cloudName" : "SmartGrid",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"address" : "10.0.0.82",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"port" : 8446,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"gatekeeperServiceURI" : "gatekeeper",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"authenticationInfo" : "MIIBIjANBgkqhkiG9w0BAQEFAAOCAQ8AMIIBCgKCAQEA7GA65Tt0L+cOcQzrIpSau3d79MX9jlEx4GaGbPHR7NOo0BgDU8db6I4L+baMq4VYD5XHyCKvOInpOqPEfUwEm7q8w3rFBSJY8lOv31YAOo9xz0rQKGzqNFQv2KvZE2Y11sXkfnVKimWqZelutvzv9CT+vDbrEaLd6MAmxyBJI+4ztdTAliID89ZhIrBrV3/rEq+OQl39MJNWOO/t3HXPcGPdURRfdLNvgtGRfL2WzGB3bT3pEw2eV/QdFcudsFM0Cx25wOfPAPs9Ia6qvkzMYkvqv3mE9f+nd6QACjX6H+xy4zkdhSlaNTjAwnasSoaKuq7xeBkD/Q6lV/fivC2LJwIDAQAB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"secure" : false</w:t>
      </w:r>
    </w:p>
    <w:p w:rsidR="00683EA9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}</w:t>
      </w:r>
      <w:r>
        <w:rPr>
          <w:rFonts w:eastAsia="MS PGothic" w:cs="Lucida Grande"/>
          <w:szCs w:val="22"/>
          <w:lang w:eastAsia="en-US"/>
        </w:rPr>
        <w:t>} ]</w:t>
      </w:r>
      <w:r w:rsidRPr="00693B8E">
        <w:rPr>
          <w:rFonts w:eastAsia="MS PGothic" w:cs="Lucida Grande"/>
          <w:szCs w:val="22"/>
          <w:lang w:eastAsia="en-US"/>
        </w:rPr>
        <w:t xml:space="preserve">} </w:t>
      </w:r>
      <w:r w:rsidR="00683EA9">
        <w:br w:type="page"/>
      </w:r>
    </w:p>
    <w:p w:rsidR="00683EA9" w:rsidRDefault="00683EA9" w:rsidP="00683EA9">
      <w:pPr>
        <w:pStyle w:val="Cmsor1"/>
      </w:pPr>
      <w:r>
        <w:lastRenderedPageBreak/>
        <w:t xml:space="preserve">3.3. </w:t>
      </w:r>
      <w:r w:rsidR="005844A1">
        <w:t>GSDPoll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"requestedService" : 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"serviceDefinition" : "IndoorTemperature",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"interfaces" : [ "json" ],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"serviceMetadata" : 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  "unit" : "celsius"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}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"requesterCloud" : 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"operator" : "EVManufacturer",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"cloudName" : "EVCloud",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"10.0.0.71",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 : 8446,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"gatekeeperServiceURI" : "gatekeeper",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 : "MIIBIjANBgkqhkiG9w0BAQEFAAOCAQ8AMIIBCgKCAQEArIwxpELoHQAZps9fVn2X8FpWj6pG2wQfC6KLiTaQKOUniL5ePJ8Vprc6uB9gZkgcdWEGyaeGKe/XdfywB2uSpHWd0JlkNEYFGLi6Pg54z6n3XjUTiuviSbOrcDxVbCNYwHHoBW6URogTEN0BUG/0lSPVEsSU741KmXMy+oMXFnvPFt6bM3nw7RJDaQOnqTd4OSteGYSmnnYX1UzVTUPjTFampQN1gtzKIJqKjgH3ujhlPaVbWIKIP+xz69IAkjpLdEmcbU1SocNndaVdjEtsHdmx6Xxfsc+5Wudp331a7iIOpddefSXIaffh59/2vexZRgdtdMrtzQnLhjUERavCywIDAQAB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 : false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"registryFlags" : 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"metadataSearch" : true,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"pingProviders" : false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</w:t>
      </w:r>
    </w:p>
    <w:p w:rsid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} </w:t>
      </w:r>
    </w:p>
    <w:p w:rsidR="00496589" w:rsidRDefault="00496589" w:rsidP="009E713E">
      <w:pPr>
        <w:pStyle w:val="Cmsor1"/>
        <w:spacing w:before="0" w:after="0" w:line="240" w:lineRule="auto"/>
      </w:pPr>
      <w:r>
        <w:t xml:space="preserve">3.4 </w:t>
      </w:r>
      <w:r w:rsidR="005844A1">
        <w:t>GSDAnswer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>{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"requestedService" : {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"serviceDefinition" : "IndoorTemperature",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"interfaces" : [ "json" ],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"serviceMetadata" : {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  "unit" : "celsius"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}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},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"providerCloud" : {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"operator" : "SmartGridOperator",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"cloudName" : "SmartGrid",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"address" : "10.0.0.82",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"port" : 8446,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lastRenderedPageBreak/>
        <w:t xml:space="preserve">    "gatekeeperServiceURI" : "gatekeeper",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"authenticationInfo" : "MIIBIjANBgkqhkiG9w0BAQEFAAOCAQ8AMIIBCgKCAQEA7GA65Tt0L+cOcQzrIpSau3d79MX9jlEx4GaGbPHR7NOo0BgDU8db6I4L+baMq4VYD5XHyCKvOInpOqPEfUwEm7q8w3rFBSJY8lOv31YAOo9xz0rQKGzqNFQv2KvZE2Y11sXkfnVKimWqZelutvzv9CT+vDbrEaLd6MAmxyBJI+4ztdTAliID89ZhIrBrV3/rEq+OQl39MJNWOO/t3HXPcGPdURRfdLNvgtGRfL2WzGB3bT3pEw2eV/QdFcudsFM0Cx25wOfPAPs9Ia6qvkzMYkvqv3mE9f+nd6QACjX6H+xy4zkdhSlaNTjAwnasSoaKuq7xeBkD/Q6lV/fivC2LJwIDAQAB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"secure" : false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}</w:t>
      </w:r>
    </w:p>
    <w:p w:rsidR="00496589" w:rsidRPr="0049658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} </w:t>
      </w:r>
      <w:r w:rsidR="00496589">
        <w:br w:type="page"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M2</w:t>
            </w:r>
            <w:proofErr w:type="spellEnd"/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6F6E6F" w:rsidRPr="00C8607D" w:rsidTr="00500073">
        <w:tc>
          <w:tcPr>
            <w:tcW w:w="668" w:type="dxa"/>
          </w:tcPr>
          <w:p w:rsidR="006F6E6F" w:rsidRPr="00C8607D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M3</w:t>
            </w:r>
            <w:proofErr w:type="spellEnd"/>
          </w:p>
        </w:tc>
        <w:tc>
          <w:tcPr>
            <w:tcW w:w="3104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Updating document to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M3</w:t>
            </w:r>
            <w:proofErr w:type="spellEnd"/>
          </w:p>
        </w:tc>
        <w:tc>
          <w:tcPr>
            <w:tcW w:w="2300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</w:t>
            </w:r>
            <w:r w:rsidR="00FD6C4B">
              <w:rPr>
                <w:lang w:val="pt-PT"/>
              </w:rPr>
              <w:t>3</w:t>
            </w:r>
          </w:p>
        </w:tc>
        <w:tc>
          <w:tcPr>
            <w:tcW w:w="913" w:type="dxa"/>
          </w:tcPr>
          <w:p w:rsidR="001173EC" w:rsidRDefault="004A6971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G4.0</w:t>
            </w:r>
            <w:proofErr w:type="spellEnd"/>
          </w:p>
        </w:tc>
        <w:tc>
          <w:tcPr>
            <w:tcW w:w="3104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Updated document to </w:t>
            </w:r>
            <w:proofErr w:type="spellStart"/>
            <w:r w:rsidR="004A6971">
              <w:rPr>
                <w:rFonts w:ascii="Times New Roman" w:hAnsi="Times New Roman" w:cs="Times New Roman"/>
                <w:sz w:val="22"/>
              </w:rPr>
              <w:t>G4.0</w:t>
            </w:r>
            <w:proofErr w:type="spellEnd"/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468" w:rsidRDefault="00F77468" w:rsidP="00252D9B">
      <w:r>
        <w:separator/>
      </w:r>
    </w:p>
  </w:endnote>
  <w:endnote w:type="continuationSeparator" w:id="0">
    <w:p w:rsidR="00F77468" w:rsidRDefault="00F77468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AIPP4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AIPP6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AIPP4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AIPP6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468" w:rsidRDefault="00F77468" w:rsidP="00252D9B">
      <w:r>
        <w:separator/>
      </w:r>
    </w:p>
  </w:footnote>
  <w:footnote w:type="continuationSeparator" w:id="0">
    <w:p w:rsidR="00F77468" w:rsidRDefault="00F77468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F77468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6E6C56">
                <w:rPr>
                  <w:rFonts w:asciiTheme="majorHAnsi" w:hAnsiTheme="majorHAnsi"/>
                  <w:sz w:val="18"/>
                  <w:szCs w:val="18"/>
                  <w:lang w:val="hu-HU"/>
                </w:rPr>
                <w:t>GlobalServiceDiscovery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F774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E5AE8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  <w:proofErr w:type="spellEnd"/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9724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97249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F77468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6E6C56">
                <w:rPr>
                  <w:rFonts w:asciiTheme="majorHAnsi" w:hAnsiTheme="majorHAnsi"/>
                  <w:sz w:val="18"/>
                  <w:szCs w:val="18"/>
                  <w:lang w:val="en-US"/>
                </w:rPr>
                <w:t>GlobalServiceDiscovery</w:t>
              </w:r>
              <w:proofErr w:type="spellEnd"/>
              <w:r w:rsidR="006E6C56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6E6C56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  <w:proofErr w:type="spellEnd"/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F774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E5AE8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D6C4B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D6C4B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0E5AE8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97249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A57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42777"/>
    <w:rsid w:val="0055134F"/>
    <w:rsid w:val="005620FC"/>
    <w:rsid w:val="005630CC"/>
    <w:rsid w:val="0056444C"/>
    <w:rsid w:val="005844A1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546B0"/>
    <w:rsid w:val="006607F5"/>
    <w:rsid w:val="006649CC"/>
    <w:rsid w:val="00681063"/>
    <w:rsid w:val="00683EA9"/>
    <w:rsid w:val="00693B8E"/>
    <w:rsid w:val="0069611A"/>
    <w:rsid w:val="006A0655"/>
    <w:rsid w:val="006A60D0"/>
    <w:rsid w:val="006C7BA9"/>
    <w:rsid w:val="006D5303"/>
    <w:rsid w:val="006E2800"/>
    <w:rsid w:val="006E685B"/>
    <w:rsid w:val="006E6C56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6C27"/>
    <w:rsid w:val="009E713E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06621"/>
    <w:rsid w:val="00F262C6"/>
    <w:rsid w:val="00F41EF4"/>
    <w:rsid w:val="00F43047"/>
    <w:rsid w:val="00F5301D"/>
    <w:rsid w:val="00F56FA2"/>
    <w:rsid w:val="00F7691A"/>
    <w:rsid w:val="00F77468"/>
    <w:rsid w:val="00F8387B"/>
    <w:rsid w:val="00F83D1D"/>
    <w:rsid w:val="00F86307"/>
    <w:rsid w:val="00F9605B"/>
    <w:rsid w:val="00FB006E"/>
    <w:rsid w:val="00FB732B"/>
    <w:rsid w:val="00FC0942"/>
    <w:rsid w:val="00FD5FE0"/>
    <w:rsid w:val="00FD6C4B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EE6F1B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0E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D3F58"/>
    <w:rsid w:val="00460F03"/>
    <w:rsid w:val="004D1834"/>
    <w:rsid w:val="004F459A"/>
    <w:rsid w:val="007F10AC"/>
    <w:rsid w:val="00B35E03"/>
    <w:rsid w:val="00B85EBA"/>
    <w:rsid w:val="00D86962"/>
    <w:rsid w:val="00E43B1A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25268C-7E1C-406A-851B-44427084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223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GlobalServiceDiscovery Service IDD</dc:title>
  <dc:creator>Windows-felhasználó</dc:creator>
  <cp:lastModifiedBy>Zoltán Umlauf</cp:lastModifiedBy>
  <cp:revision>33</cp:revision>
  <cp:lastPrinted>2013-11-27T17:28:00Z</cp:lastPrinted>
  <dcterms:created xsi:type="dcterms:W3CDTF">2017-10-02T12:23:00Z</dcterms:created>
  <dcterms:modified xsi:type="dcterms:W3CDTF">2019-02-11T14:01:00Z</dcterms:modified>
  <cp:category>G4.0</cp:category>
  <cp:contentStatus>For Approval</cp:contentStatus>
</cp:coreProperties>
</file>